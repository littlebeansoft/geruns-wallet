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C3B0" w14:textId="77777777" w:rsidR="002927E9" w:rsidRPr="004A144E" w:rsidRDefault="002927E9" w:rsidP="002927E9">
      <w:pPr>
        <w:tabs>
          <w:tab w:val="left" w:pos="6379"/>
          <w:tab w:val="right" w:pos="9072"/>
        </w:tabs>
        <w:rPr>
          <w:rFonts w:ascii="TH SarabunIT๙" w:hAnsi="TH SarabunIT๙" w:cs="TH SarabunIT๙"/>
          <w:sz w:val="28"/>
          <w:szCs w:val="28"/>
        </w:rPr>
      </w:pPr>
      <w:bookmarkStart w:id="0" w:name="OLE_LINK10"/>
      <w:bookmarkStart w:id="1" w:name="OLE_LINK11"/>
      <w:bookmarkStart w:id="2" w:name="OLE_LINK1"/>
      <w:bookmarkStart w:id="3" w:name="OLE_LINK2"/>
      <w:bookmarkStart w:id="4" w:name="OLE_LINK6"/>
      <w:bookmarkStart w:id="5" w:name="OLE_LINK7"/>
      <w:r w:rsidRPr="00E66B40">
        <w:rPr>
          <w:rFonts w:ascii="TH SarabunIT๙" w:hAnsi="TH SarabunIT๙" w:cs="TH SarabunIT๙"/>
          <w:noProof/>
          <w:sz w:val="44"/>
          <w:szCs w:val="44"/>
          <w:cs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7C545A9F" wp14:editId="4B25867D">
                <wp:simplePos x="0" y="0"/>
                <wp:positionH relativeFrom="margin">
                  <wp:posOffset>1812897</wp:posOffset>
                </wp:positionH>
                <wp:positionV relativeFrom="paragraph">
                  <wp:posOffset>-460017</wp:posOffset>
                </wp:positionV>
                <wp:extent cx="2062480" cy="1552575"/>
                <wp:effectExtent l="0" t="0" r="0" b="9525"/>
                <wp:wrapNone/>
                <wp:docPr id="641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E996" w14:textId="77777777" w:rsidR="002927E9" w:rsidRPr="00F67CD7" w:rsidRDefault="002927E9" w:rsidP="002927E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 w:rsidRPr="00F67CD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86"/>
                                <w:szCs w:val="86"/>
                                <w:cs/>
                              </w:rPr>
                              <w:t>สำเนาคู่ฉบับ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5A9F" id="_x0000_t202" coordsize="21600,21600" o:spt="202" path="m,l,21600r21600,l21600,xe">
                <v:stroke joinstyle="miter"/>
                <v:path gradientshapeok="t" o:connecttype="rect"/>
              </v:shapetype>
              <v:shape id="Text Box 308" o:spid="_x0000_s1026" type="#_x0000_t202" style="position:absolute;margin-left:142.75pt;margin-top:-36.2pt;width:162.4pt;height:122.25pt;z-index:25304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" stroked="f">
                <v:textbox>
                  <w:txbxContent>
                    <w:p w14:paraId="0A76E996" w14:textId="77777777" w:rsidR="002927E9" w:rsidRPr="00F67CD7" w:rsidRDefault="002927E9" w:rsidP="002927E9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86"/>
                          <w:szCs w:val="86"/>
                        </w:rPr>
                      </w:pPr>
                      <w:r w:rsidRPr="00F67CD7">
                        <w:rPr>
                          <w:rFonts w:ascii="TH SarabunIT๙" w:hAnsi="TH SarabunIT๙" w:cs="TH SarabunIT๙"/>
                          <w:b/>
                          <w:bCs/>
                          <w:sz w:val="86"/>
                          <w:szCs w:val="86"/>
                          <w:cs/>
                        </w:rPr>
                        <w:t>สำเนาคู่ฉบับ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FDD27" w14:textId="77777777" w:rsidR="002927E9" w:rsidRDefault="002927E9" w:rsidP="002927E9">
      <w:pPr>
        <w:tabs>
          <w:tab w:val="left" w:pos="6379"/>
          <w:tab w:val="right" w:pos="9072"/>
        </w:tabs>
        <w:rPr>
          <w:rFonts w:ascii="TH SarabunIT๙" w:hAnsi="TH SarabunIT๙" w:cs="TH SarabunIT๙"/>
        </w:rPr>
      </w:pPr>
    </w:p>
    <w:p w14:paraId="6883ED12" w14:textId="1E3E20BD" w:rsidR="002927E9" w:rsidRPr="00A018E9" w:rsidRDefault="002927E9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  <w:b/>
          <w:bCs/>
          <w:color w:val="FF0000"/>
          <w:sz w:val="30"/>
          <w:szCs w:val="30"/>
        </w:rPr>
      </w:pPr>
      <w:r w:rsidRPr="00425442">
        <w:rPr>
          <w:rFonts w:ascii="TH SarabunIT๙" w:hAnsi="TH SarabunIT๙" w:cs="TH SarabunIT๙"/>
          <w:noProof/>
          <w:sz w:val="30"/>
          <w:szCs w:val="30"/>
        </w:rPr>
        <w:drawing>
          <wp:anchor distT="0" distB="0" distL="114300" distR="114300" simplePos="0" relativeHeight="253045760" behindDoc="0" locked="0" layoutInCell="1" allowOverlap="1" wp14:anchorId="79A545A5" wp14:editId="546DBBC8">
            <wp:simplePos x="0" y="0"/>
            <wp:positionH relativeFrom="column">
              <wp:posOffset>2387600</wp:posOffset>
            </wp:positionH>
            <wp:positionV relativeFrom="paragraph">
              <wp:posOffset>-770255</wp:posOffset>
            </wp:positionV>
            <wp:extent cx="990600" cy="1085850"/>
            <wp:effectExtent l="19050" t="0" r="0" b="0"/>
            <wp:wrapNone/>
            <wp:docPr id="644" name="Picture 1" descr="http://t1.gstatic.com/images?q=tbn:ANd9GcS9d1ahXLPBrTEaksmrNm9ZRLk-T-gugiUcNNKGzYcFzCQDqlH_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S9d1ahXLPBrTEaksmrNm9ZRLk-T-gugiUcNNKGzYcFzCQDqlH_Q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5442">
        <w:rPr>
          <w:rFonts w:ascii="TH SarabunIT๙" w:hAnsi="TH SarabunIT๙" w:cs="TH SarabunIT๙"/>
          <w:sz w:val="30"/>
          <w:szCs w:val="30"/>
          <w:cs/>
        </w:rPr>
        <w:t xml:space="preserve">ที่ ศธ </w:t>
      </w:r>
      <w:r w:rsidR="004564FD" w:rsidRPr="00A018E9">
        <w:rPr>
          <w:rFonts w:ascii="TH SarabunIT๙" w:hAnsi="TH SarabunIT๙" w:cs="TH SarabunIT๙" w:hint="cs"/>
          <w:color w:val="FF0000"/>
          <w:sz w:val="30"/>
          <w:szCs w:val="30"/>
          <w:cs/>
        </w:rPr>
        <w:t>..................</w:t>
      </w:r>
      <w:r w:rsidRPr="00A018E9">
        <w:rPr>
          <w:rFonts w:ascii="TH SarabunIT๙" w:hAnsi="TH SarabunIT๙" w:cs="TH SarabunIT๙"/>
          <w:color w:val="FF0000"/>
          <w:sz w:val="30"/>
          <w:szCs w:val="30"/>
          <w:cs/>
        </w:rPr>
        <w:t>/</w:t>
      </w:r>
      <w:r w:rsidR="004564FD" w:rsidRPr="00A018E9">
        <w:rPr>
          <w:rFonts w:ascii="TH SarabunIT๙" w:hAnsi="TH SarabunIT๙" w:cs="TH SarabunIT๙" w:hint="cs"/>
          <w:color w:val="FF0000"/>
          <w:sz w:val="30"/>
          <w:szCs w:val="30"/>
          <w:cs/>
        </w:rPr>
        <w:t>..............</w:t>
      </w:r>
      <w:r w:rsidRPr="00425442">
        <w:rPr>
          <w:rFonts w:ascii="TH SarabunIT๙" w:hAnsi="TH SarabunIT๙" w:cs="TH SarabunIT๙"/>
          <w:sz w:val="30"/>
          <w:szCs w:val="30"/>
          <w:cs/>
        </w:rPr>
        <w:tab/>
      </w:r>
      <w:r w:rsidRPr="00A018E9">
        <w:rPr>
          <w:rFonts w:ascii="TH SarabunIT๙" w:hAnsi="TH SarabunIT๙" w:cs="TH SarabunIT๙"/>
          <w:b/>
          <w:bCs/>
          <w:color w:val="FF0000"/>
          <w:sz w:val="30"/>
          <w:szCs w:val="30"/>
          <w:cs/>
        </w:rPr>
        <w:t>สำนักงาน กศน. จังหวัดเพชรบุรี</w:t>
      </w:r>
    </w:p>
    <w:p w14:paraId="282AB0F5" w14:textId="5370D927" w:rsidR="002927E9" w:rsidRPr="00A018E9" w:rsidRDefault="002927E9" w:rsidP="002927E9">
      <w:pPr>
        <w:tabs>
          <w:tab w:val="left" w:pos="6379"/>
          <w:tab w:val="right" w:pos="9072"/>
        </w:tabs>
        <w:rPr>
          <w:rFonts w:ascii="TH SarabunIT๙" w:hAnsi="TH SarabunIT๙" w:cs="TH SarabunIT๙"/>
          <w:b/>
          <w:bCs/>
          <w:color w:val="FF0000"/>
        </w:rPr>
      </w:pPr>
      <w:r w:rsidRPr="00A018E9">
        <w:rPr>
          <w:rFonts w:ascii="TH SarabunIT๙" w:hAnsi="TH SarabunIT๙" w:cs="TH SarabunIT๙"/>
          <w:b/>
          <w:bCs/>
          <w:color w:val="FF0000"/>
        </w:rPr>
        <w:tab/>
        <w:t xml:space="preserve">245 </w:t>
      </w:r>
      <w:r w:rsidRPr="00A018E9">
        <w:rPr>
          <w:rFonts w:ascii="TH SarabunIT๙" w:hAnsi="TH SarabunIT๙" w:cs="TH SarabunIT๙"/>
          <w:b/>
          <w:bCs/>
          <w:color w:val="FF0000"/>
          <w:cs/>
        </w:rPr>
        <w:t>หมู่ 8 ถ.คีรีรัฐยา ต.ธงชัย</w:t>
      </w:r>
    </w:p>
    <w:p w14:paraId="08D367E5" w14:textId="77777777" w:rsidR="002927E9" w:rsidRPr="00E6188B" w:rsidRDefault="002927E9" w:rsidP="002927E9">
      <w:pPr>
        <w:tabs>
          <w:tab w:val="left" w:pos="6379"/>
          <w:tab w:val="right" w:pos="9072"/>
        </w:tabs>
        <w:rPr>
          <w:rFonts w:ascii="TH SarabunIT๙" w:hAnsi="TH SarabunIT๙" w:cs="TH SarabunIT๙"/>
          <w:b/>
          <w:bCs/>
          <w:cs/>
        </w:rPr>
      </w:pPr>
      <w:r w:rsidRPr="00A018E9">
        <w:rPr>
          <w:rFonts w:ascii="TH SarabunIT๙" w:hAnsi="TH SarabunIT๙" w:cs="TH SarabunIT๙"/>
          <w:b/>
          <w:bCs/>
          <w:color w:val="FF0000"/>
          <w:cs/>
        </w:rPr>
        <w:tab/>
        <w:t>อ.เมือง จ.เพชรบุรี 76000</w:t>
      </w:r>
    </w:p>
    <w:p w14:paraId="31457B35" w14:textId="35AE31D9" w:rsidR="002927E9" w:rsidRPr="00754875" w:rsidRDefault="002927E9" w:rsidP="002927E9">
      <w:pPr>
        <w:tabs>
          <w:tab w:val="left" w:pos="4536"/>
        </w:tabs>
        <w:spacing w:before="240"/>
        <w:jc w:val="both"/>
        <w:rPr>
          <w:rFonts w:ascii="TH SarabunIT๙" w:hAnsi="TH SarabunIT๙" w:cs="TH SarabunIT๙"/>
          <w:cs/>
        </w:rPr>
      </w:pPr>
      <w:r w:rsidRPr="00754875">
        <w:rPr>
          <w:rFonts w:ascii="TH SarabunIT๙" w:hAnsi="TH SarabunIT๙" w:cs="TH SarabunIT๙"/>
        </w:rPr>
        <w:tab/>
      </w:r>
      <w:r w:rsidR="004564FD" w:rsidRPr="00A018E9">
        <w:rPr>
          <w:rFonts w:ascii="TH SarabunIT๙" w:hAnsi="TH SarabunIT๙" w:cs="TH SarabunIT๙"/>
          <w:color w:val="FF0000"/>
        </w:rPr>
        <w:t>…….</w:t>
      </w:r>
      <w:r w:rsidRPr="00A018E9">
        <w:rPr>
          <w:rFonts w:ascii="TH SarabunIT๙" w:hAnsi="TH SarabunIT๙" w:cs="TH SarabunIT๙"/>
          <w:color w:val="FF0000"/>
        </w:rPr>
        <w:t xml:space="preserve"> </w:t>
      </w:r>
      <w:r w:rsidRPr="00A018E9">
        <w:rPr>
          <w:rFonts w:ascii="TH SarabunIT๙" w:hAnsi="TH SarabunIT๙" w:cs="TH SarabunIT๙"/>
          <w:color w:val="FF0000"/>
          <w:cs/>
        </w:rPr>
        <w:t xml:space="preserve"> </w:t>
      </w:r>
      <w:r w:rsidR="004564FD">
        <w:rPr>
          <w:rFonts w:ascii="TH SarabunIT๙" w:hAnsi="TH SarabunIT๙" w:cs="TH SarabunIT๙" w:hint="cs"/>
          <w:cs/>
        </w:rPr>
        <w:t>มีนาคม</w:t>
      </w:r>
      <w:r w:rsidRPr="00754875">
        <w:rPr>
          <w:rFonts w:ascii="TH SarabunIT๙" w:hAnsi="TH SarabunIT๙" w:cs="TH SarabunIT๙" w:hint="cs"/>
          <w:cs/>
        </w:rPr>
        <w:t xml:space="preserve">  </w:t>
      </w:r>
      <w:r w:rsidRPr="00754875">
        <w:rPr>
          <w:rFonts w:ascii="TH SarabunIT๙" w:hAnsi="TH SarabunIT๙" w:cs="TH SarabunIT๙"/>
          <w:cs/>
        </w:rPr>
        <w:t>256</w:t>
      </w:r>
      <w:r w:rsidR="004564FD">
        <w:rPr>
          <w:rFonts w:ascii="TH SarabunIT๙" w:hAnsi="TH SarabunIT๙" w:cs="TH SarabunIT๙" w:hint="cs"/>
          <w:cs/>
        </w:rPr>
        <w:t>5</w:t>
      </w:r>
    </w:p>
    <w:p w14:paraId="519470E0" w14:textId="0796762E" w:rsidR="002927E9" w:rsidRPr="00754875" w:rsidRDefault="002927E9" w:rsidP="002927E9">
      <w:pPr>
        <w:spacing w:before="240"/>
        <w:rPr>
          <w:rFonts w:ascii="TH SarabunIT๙" w:hAnsi="TH SarabunIT๙" w:cs="TH SarabunIT๙"/>
          <w:cs/>
          <w:lang w:val="en-GB"/>
        </w:rPr>
      </w:pPr>
      <w:r w:rsidRPr="00754875">
        <w:rPr>
          <w:rFonts w:ascii="TH SarabunIT๙" w:hAnsi="TH SarabunIT๙" w:cs="TH SarabunIT๙"/>
          <w:cs/>
        </w:rPr>
        <w:t xml:space="preserve">เรื่อง  </w:t>
      </w:r>
      <w:r w:rsidRPr="00754875">
        <w:rPr>
          <w:rFonts w:ascii="TH SarabunIT๙" w:hAnsi="TH SarabunIT๙" w:cs="TH SarabunIT๙" w:hint="cs"/>
          <w:cs/>
        </w:rPr>
        <w:t xml:space="preserve">   </w:t>
      </w:r>
      <w:r w:rsidR="004A4A88">
        <w:rPr>
          <w:rFonts w:ascii="TH SarabunIT๙" w:hAnsi="TH SarabunIT๙" w:cs="TH SarabunIT๙" w:hint="cs"/>
          <w:cs/>
        </w:rPr>
        <w:t>ขอความอนุเคราะห์ใช้งานระบบประมวลผลสารสนเทศคนพิการ</w:t>
      </w:r>
    </w:p>
    <w:p w14:paraId="46BB2C4C" w14:textId="66C32D4E" w:rsidR="002927E9" w:rsidRDefault="002927E9" w:rsidP="002927E9">
      <w:pPr>
        <w:spacing w:before="240"/>
        <w:rPr>
          <w:rFonts w:ascii="TH SarabunIT๙" w:hAnsi="TH SarabunIT๙" w:cs="TH SarabunIT๙"/>
        </w:rPr>
      </w:pPr>
      <w:r w:rsidRPr="00754875">
        <w:rPr>
          <w:rFonts w:ascii="TH SarabunIT๙" w:hAnsi="TH SarabunIT๙" w:cs="TH SarabunIT๙"/>
          <w:cs/>
        </w:rPr>
        <w:t xml:space="preserve">เรียน  </w:t>
      </w:r>
      <w:r w:rsidRPr="00754875">
        <w:rPr>
          <w:rFonts w:ascii="TH SarabunIT๙" w:hAnsi="TH SarabunIT๙" w:cs="TH SarabunIT๙" w:hint="cs"/>
          <w:cs/>
        </w:rPr>
        <w:t xml:space="preserve">  </w:t>
      </w:r>
      <w:r w:rsidR="004A4A88">
        <w:rPr>
          <w:rFonts w:ascii="TH SarabunIT๙" w:hAnsi="TH SarabunIT๙" w:cs="TH SarabunIT๙" w:hint="cs"/>
          <w:cs/>
        </w:rPr>
        <w:t>ผู้อำนวยการ สำนักงาน กศน.จังหวัดเพชรบุรี</w:t>
      </w:r>
    </w:p>
    <w:p w14:paraId="68ADFCB9" w14:textId="13A542C0" w:rsidR="000134FC" w:rsidRPr="00754875" w:rsidRDefault="000134FC" w:rsidP="002927E9">
      <w:pPr>
        <w:spacing w:before="240"/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 w:hint="cs"/>
          <w:cs/>
        </w:rPr>
        <w:t>สิ่งที่ส่งมาด้วย บัญชีรายชื่อผู้ใช้งานระบบประมวลผลสารสนเทศคนพิการ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จำนวน 1 ฉบับ</w:t>
      </w:r>
    </w:p>
    <w:p w14:paraId="1993D522" w14:textId="34796ABB" w:rsidR="002927E9" w:rsidRPr="00754875" w:rsidRDefault="002927E9" w:rsidP="002927E9">
      <w:pPr>
        <w:spacing w:before="240" w:line="23" w:lineRule="atLeast"/>
        <w:jc w:val="thaiDistribute"/>
        <w:rPr>
          <w:rFonts w:ascii="TH SarabunIT๙" w:hAnsi="TH SarabunIT๙" w:cs="TH SarabunIT๙"/>
          <w:cs/>
          <w:lang w:val="en-GB"/>
        </w:rPr>
      </w:pPr>
      <w:r w:rsidRPr="00754875">
        <w:rPr>
          <w:rFonts w:ascii="TH SarabunIT๙" w:hAnsi="TH SarabunIT๙" w:cs="TH SarabunIT๙"/>
          <w:cs/>
        </w:rPr>
        <w:tab/>
      </w:r>
      <w:r w:rsidRPr="00754875">
        <w:rPr>
          <w:rFonts w:ascii="TH SarabunIT๙" w:hAnsi="TH SarabunIT๙" w:cs="TH SarabunIT๙"/>
          <w:cs/>
        </w:rPr>
        <w:tab/>
      </w:r>
      <w:r w:rsidR="004A4A88">
        <w:rPr>
          <w:rFonts w:ascii="TH SarabunIT๙" w:hAnsi="TH SarabunIT๙" w:cs="TH SarabunIT๙" w:hint="cs"/>
          <w:spacing w:val="-8"/>
          <w:cs/>
        </w:rPr>
        <w:t xml:space="preserve">ด้วย สำนักงาน กศน.จังหวัดเพชรบุรี ได้พัฒนาระบบประมวลผลสารสนเทศคนพิการ </w:t>
      </w:r>
      <w:r w:rsidR="005150E6">
        <w:rPr>
          <w:rFonts w:ascii="TH SarabunIT๙" w:hAnsi="TH SarabunIT๙" w:cs="TH SarabunIT๙"/>
          <w:spacing w:val="-8"/>
          <w:cs/>
        </w:rPr>
        <w:br/>
      </w:r>
      <w:r w:rsidR="004A4A88">
        <w:rPr>
          <w:rFonts w:ascii="TH SarabunIT๙" w:hAnsi="TH SarabunIT๙" w:cs="TH SarabunIT๙" w:hint="cs"/>
          <w:spacing w:val="-8"/>
          <w:cs/>
        </w:rPr>
        <w:t>เพื่อประมวลผลข้อมูลจากระบบ</w:t>
      </w:r>
      <w:r w:rsidR="006137CC">
        <w:rPr>
          <w:rFonts w:ascii="TH SarabunIT๙" w:hAnsi="TH SarabunIT๙" w:cs="TH SarabunIT๙" w:hint="cs"/>
          <w:spacing w:val="-8"/>
          <w:cs/>
        </w:rPr>
        <w:t xml:space="preserve">เทคโนโลยีสารสนเทศ </w:t>
      </w:r>
      <w:r w:rsidR="006137CC">
        <w:rPr>
          <w:rFonts w:ascii="TH SarabunIT๙" w:hAnsi="TH SarabunIT๙" w:cs="TH SarabunIT๙"/>
          <w:spacing w:val="-8"/>
        </w:rPr>
        <w:t xml:space="preserve">Caper </w:t>
      </w:r>
      <w:r w:rsidR="006137CC">
        <w:rPr>
          <w:rFonts w:ascii="TH SarabunIT๙" w:hAnsi="TH SarabunIT๙" w:cs="TH SarabunIT๙" w:hint="cs"/>
          <w:spacing w:val="-8"/>
          <w:cs/>
        </w:rPr>
        <w:t>มาประมวลผลเป็นข้อมูลสารสนเทศผู้พิการ</w:t>
      </w:r>
      <w:r w:rsidR="005150E6">
        <w:rPr>
          <w:rFonts w:ascii="TH SarabunIT๙" w:hAnsi="TH SarabunIT๙" w:cs="TH SarabunIT๙"/>
          <w:spacing w:val="-8"/>
          <w:cs/>
        </w:rPr>
        <w:br/>
      </w:r>
      <w:r w:rsidR="006137CC">
        <w:rPr>
          <w:rFonts w:ascii="TH SarabunIT๙" w:hAnsi="TH SarabunIT๙" w:cs="TH SarabunIT๙" w:hint="cs"/>
          <w:spacing w:val="-8"/>
          <w:cs/>
        </w:rPr>
        <w:t>ตาม</w:t>
      </w:r>
      <w:r w:rsidR="005150E6">
        <w:rPr>
          <w:rFonts w:ascii="TH SarabunIT๙" w:hAnsi="TH SarabunIT๙" w:cs="TH SarabunIT๙" w:hint="cs"/>
          <w:spacing w:val="-8"/>
          <w:cs/>
        </w:rPr>
        <w:t>รูป</w:t>
      </w:r>
      <w:r w:rsidR="006137CC">
        <w:rPr>
          <w:rFonts w:ascii="TH SarabunIT๙" w:hAnsi="TH SarabunIT๙" w:cs="TH SarabunIT๙" w:hint="cs"/>
          <w:spacing w:val="-8"/>
          <w:cs/>
        </w:rPr>
        <w:t>แบ</w:t>
      </w:r>
      <w:r w:rsidR="005150E6">
        <w:rPr>
          <w:rFonts w:ascii="TH SarabunIT๙" w:hAnsi="TH SarabunIT๙" w:cs="TH SarabunIT๙" w:hint="cs"/>
          <w:spacing w:val="-8"/>
          <w:cs/>
        </w:rPr>
        <w:t>บ</w:t>
      </w:r>
      <w:r w:rsidR="006137CC">
        <w:rPr>
          <w:rFonts w:ascii="TH SarabunIT๙" w:hAnsi="TH SarabunIT๙" w:cs="TH SarabunIT๙" w:hint="cs"/>
          <w:spacing w:val="-8"/>
          <w:cs/>
        </w:rPr>
        <w:t xml:space="preserve">ที่สำนักงาน กศน. กำหนด ในโครงการ </w:t>
      </w:r>
      <w:r w:rsidR="006137CC" w:rsidRPr="006137CC">
        <w:rPr>
          <w:rFonts w:ascii="TH SarabunIT๙" w:hAnsi="TH SarabunIT๙" w:cs="TH SarabunIT๙"/>
          <w:cs/>
          <w:lang w:val="en-GB"/>
        </w:rPr>
        <w:t>กศน.ปักหมุดเพื่อสร้างโอกาสทางการศึกษาสำหรับคนพิการและผู้ด้อยโอกาสทางการศึกษา</w:t>
      </w:r>
      <w:r w:rsidR="006137CC">
        <w:rPr>
          <w:rFonts w:ascii="TH SarabunIT๙" w:hAnsi="TH SarabunIT๙" w:cs="TH SarabunIT๙" w:hint="cs"/>
          <w:cs/>
          <w:lang w:val="en-GB"/>
        </w:rPr>
        <w:t xml:space="preserve"> นั้น</w:t>
      </w:r>
    </w:p>
    <w:p w14:paraId="576429E7" w14:textId="62F942CB" w:rsidR="002927E9" w:rsidRPr="00754875" w:rsidRDefault="006137CC" w:rsidP="002927E9">
      <w:pPr>
        <w:spacing w:before="240" w:line="23" w:lineRule="atLeast"/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  <w:lang w:val="en-GB"/>
        </w:rPr>
        <w:t>สำนักงาน กศน.จังหวัด</w:t>
      </w:r>
      <w:r w:rsidRPr="00A018E9">
        <w:rPr>
          <w:rFonts w:ascii="TH SarabunIT๙" w:hAnsi="TH SarabunIT๙" w:cs="TH SarabunIT๙" w:hint="cs"/>
          <w:color w:val="FF0000"/>
          <w:cs/>
          <w:lang w:val="en-GB"/>
        </w:rPr>
        <w:t xml:space="preserve">........................................ </w:t>
      </w:r>
      <w:r w:rsidR="00B96316">
        <w:rPr>
          <w:rFonts w:ascii="TH SarabunIT๙" w:hAnsi="TH SarabunIT๙" w:cs="TH SarabunIT๙" w:hint="cs"/>
          <w:cs/>
          <w:lang w:val="en-GB"/>
        </w:rPr>
        <w:t>ขอความอนุเคราะห์</w:t>
      </w:r>
      <w:r>
        <w:rPr>
          <w:rFonts w:ascii="TH SarabunIT๙" w:hAnsi="TH SarabunIT๙" w:cs="TH SarabunIT๙" w:hint="cs"/>
          <w:cs/>
          <w:lang w:val="en-GB"/>
        </w:rPr>
        <w:t>ขอใช้งานระบ</w:t>
      </w:r>
      <w:r w:rsidR="00FD7A3F">
        <w:rPr>
          <w:rFonts w:ascii="TH SarabunIT๙" w:hAnsi="TH SarabunIT๙" w:cs="TH SarabunIT๙" w:hint="cs"/>
          <w:cs/>
          <w:lang w:val="en-GB"/>
        </w:rPr>
        <w:t>บป</w:t>
      </w:r>
      <w:r>
        <w:rPr>
          <w:rFonts w:ascii="TH SarabunIT๙" w:hAnsi="TH SarabunIT๙" w:cs="TH SarabunIT๙" w:hint="cs"/>
          <w:cs/>
          <w:lang w:val="en-GB"/>
        </w:rPr>
        <w:t>ระมวลผลสารสนเทศคนพิการของท่าน</w:t>
      </w:r>
      <w:r w:rsidR="00C33E20">
        <w:rPr>
          <w:rFonts w:ascii="TH SarabunIT๙" w:hAnsi="TH SarabunIT๙" w:cs="TH SarabunIT๙" w:hint="cs"/>
          <w:cs/>
        </w:rPr>
        <w:t xml:space="preserve"> เพื่อประมวลผลข้อมูลคนพิการ โดยมีผู้ใช้งาน </w:t>
      </w:r>
      <w:r w:rsidR="00511E0B">
        <w:rPr>
          <w:rFonts w:ascii="TH SarabunIT๙" w:hAnsi="TH SarabunIT๙" w:cs="TH SarabunIT๙" w:hint="cs"/>
          <w:cs/>
        </w:rPr>
        <w:t xml:space="preserve"> </w:t>
      </w:r>
      <w:r w:rsidR="00511E0B" w:rsidRPr="00A018E9">
        <w:rPr>
          <w:rFonts w:ascii="TH SarabunIT๙" w:hAnsi="TH SarabunIT๙" w:cs="TH SarabunIT๙" w:hint="cs"/>
          <w:color w:val="FF0000"/>
          <w:cs/>
          <w:lang w:val="en-GB"/>
        </w:rPr>
        <w:t>.........</w:t>
      </w:r>
      <w:r w:rsidR="00C33E20">
        <w:rPr>
          <w:rFonts w:ascii="TH SarabunIT๙" w:hAnsi="TH SarabunIT๙" w:cs="TH SarabunIT๙" w:hint="cs"/>
          <w:cs/>
        </w:rPr>
        <w:t xml:space="preserve"> คน </w:t>
      </w:r>
      <w:r w:rsidR="000134FC">
        <w:rPr>
          <w:rFonts w:ascii="TH SarabunIT๙" w:hAnsi="TH SarabunIT๙" w:cs="TH SarabunIT๙" w:hint="cs"/>
          <w:cs/>
        </w:rPr>
        <w:t>รายละเอียดตามสิ่งที่ส่งมาด้วย</w:t>
      </w:r>
    </w:p>
    <w:p w14:paraId="38A877BB" w14:textId="5F603146" w:rsidR="002927E9" w:rsidRPr="00754875" w:rsidRDefault="002927E9" w:rsidP="002927E9">
      <w:pPr>
        <w:spacing w:before="240"/>
        <w:ind w:firstLine="1440"/>
        <w:rPr>
          <w:rFonts w:ascii="TH SarabunIT๙" w:hAnsi="TH SarabunIT๙" w:cs="TH SarabunIT๙"/>
          <w:cs/>
        </w:rPr>
      </w:pPr>
      <w:r w:rsidRPr="00754875">
        <w:rPr>
          <w:rFonts w:ascii="TH SarabunIT๙" w:hAnsi="TH SarabunIT๙" w:cs="TH SarabunIT๙"/>
          <w:cs/>
        </w:rPr>
        <w:t>จึงเรียนมา</w:t>
      </w:r>
      <w:r w:rsidRPr="00754875">
        <w:rPr>
          <w:rFonts w:ascii="TH SarabunIT๙" w:hAnsi="TH SarabunIT๙" w:cs="TH SarabunIT๙" w:hint="cs"/>
          <w:cs/>
        </w:rPr>
        <w:t>เพื่อโปรดพิจารณา</w:t>
      </w:r>
    </w:p>
    <w:p w14:paraId="32062198" w14:textId="77777777" w:rsidR="002927E9" w:rsidRPr="00754875" w:rsidRDefault="002927E9" w:rsidP="002927E9">
      <w:pPr>
        <w:spacing w:before="240"/>
        <w:rPr>
          <w:rFonts w:ascii="TH SarabunIT๙" w:hAnsi="TH SarabunIT๙" w:cs="TH SarabunIT๙"/>
        </w:rPr>
      </w:pPr>
      <w:r w:rsidRPr="00754875">
        <w:rPr>
          <w:rFonts w:ascii="TH SarabunIT๙" w:hAnsi="TH SarabunIT๙" w:cs="TH SarabunIT๙"/>
          <w:cs/>
        </w:rPr>
        <w:t xml:space="preserve">                                                             ขอแสดงความนับถือ</w:t>
      </w:r>
    </w:p>
    <w:p w14:paraId="304383D6" w14:textId="77777777" w:rsidR="002927E9" w:rsidRDefault="002927E9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  <w:noProof/>
          <w:sz w:val="44"/>
          <w:szCs w:val="44"/>
        </w:rPr>
      </w:pPr>
    </w:p>
    <w:p w14:paraId="29256463" w14:textId="77777777" w:rsidR="002927E9" w:rsidRDefault="002927E9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  <w:sz w:val="30"/>
          <w:szCs w:val="30"/>
        </w:rPr>
      </w:pPr>
    </w:p>
    <w:p w14:paraId="1A88F3EC" w14:textId="571610CA" w:rsidR="002927E9" w:rsidRDefault="002927E9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</w:rPr>
      </w:pPr>
    </w:p>
    <w:p w14:paraId="048EE8A2" w14:textId="32C99FB0" w:rsidR="004A4A88" w:rsidRDefault="004A4A88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</w:rPr>
      </w:pPr>
    </w:p>
    <w:p w14:paraId="7C0000F8" w14:textId="273228B9" w:rsidR="00B96316" w:rsidRDefault="00B96316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</w:rPr>
      </w:pPr>
    </w:p>
    <w:p w14:paraId="4A511A26" w14:textId="2464EE96" w:rsidR="00B96316" w:rsidRDefault="00B96316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 w:hint="cs"/>
        </w:rPr>
      </w:pPr>
    </w:p>
    <w:p w14:paraId="130262EE" w14:textId="67F5B021" w:rsidR="002927E9" w:rsidRPr="00754875" w:rsidRDefault="004564FD" w:rsidP="002927E9">
      <w:pPr>
        <w:tabs>
          <w:tab w:val="left" w:pos="6379"/>
          <w:tab w:val="right" w:pos="9072"/>
        </w:tabs>
        <w:spacing w:before="240"/>
        <w:rPr>
          <w:rFonts w:ascii="TH SarabunIT๙" w:hAnsi="TH SarabunIT๙" w:cs="TH SarabunIT๙"/>
          <w:noProof/>
          <w:cs/>
        </w:rPr>
      </w:pPr>
      <w:r w:rsidRPr="00754875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0" distB="0" distL="114300" distR="114300" simplePos="0" relativeHeight="253047808" behindDoc="0" locked="0" layoutInCell="1" allowOverlap="1" wp14:anchorId="26F6B58A" wp14:editId="13FF5DB8">
                <wp:simplePos x="0" y="0"/>
                <wp:positionH relativeFrom="margin">
                  <wp:posOffset>4170045</wp:posOffset>
                </wp:positionH>
                <wp:positionV relativeFrom="paragraph">
                  <wp:posOffset>144642</wp:posOffset>
                </wp:positionV>
                <wp:extent cx="2043430" cy="1154430"/>
                <wp:effectExtent l="0" t="0" r="0" b="7620"/>
                <wp:wrapNone/>
                <wp:docPr id="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37BE2" w14:textId="77777777" w:rsidR="002927E9" w:rsidRPr="004306E5" w:rsidRDefault="002927E9" w:rsidP="002927E9">
                            <w:pPr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  <w:cs/>
                              </w:rPr>
                            </w:pPr>
                            <w:r w:rsidRPr="004306E5"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  <w:cs/>
                              </w:rPr>
                              <w:t>.......................................ร่าง</w:t>
                            </w:r>
                          </w:p>
                          <w:p w14:paraId="4964667E" w14:textId="77777777" w:rsidR="002927E9" w:rsidRPr="004306E5" w:rsidRDefault="002927E9" w:rsidP="002927E9">
                            <w:pPr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4306E5"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  <w:cs/>
                              </w:rPr>
                              <w:t>.......................................พิมพ์</w:t>
                            </w:r>
                          </w:p>
                          <w:p w14:paraId="2BBCBE00" w14:textId="77777777" w:rsidR="002927E9" w:rsidRPr="004306E5" w:rsidRDefault="002927E9" w:rsidP="002927E9">
                            <w:pPr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4306E5"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  <w:cs/>
                              </w:rPr>
                              <w:t>.......................................ตรวจ</w:t>
                            </w:r>
                          </w:p>
                          <w:p w14:paraId="02D1D1C2" w14:textId="77777777" w:rsidR="002927E9" w:rsidRPr="004306E5" w:rsidRDefault="002927E9" w:rsidP="002927E9">
                            <w:pPr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4306E5">
                              <w:rPr>
                                <w:rFonts w:ascii="TH SarabunIT๙" w:hAnsi="TH SarabunIT๙" w:cs="TH SarabunIT๙"/>
                                <w:color w:val="333333"/>
                                <w:sz w:val="28"/>
                                <w:szCs w:val="28"/>
                                <w:cs/>
                              </w:rPr>
                              <w:t>.......................................</w:t>
                            </w:r>
                            <w:r w:rsidRPr="004306E5">
                              <w:rPr>
                                <w:rFonts w:ascii="TH SarabunIT๙" w:hAnsi="TH SarabunIT๙" w:cs="TH SarabunIT๙" w:hint="cs"/>
                                <w:color w:val="333333"/>
                                <w:sz w:val="28"/>
                                <w:szCs w:val="28"/>
                                <w:cs/>
                              </w:rPr>
                              <w:t>ทาน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B58A" id="Text Box 2" o:spid="_x0000_s1027" type="#_x0000_t202" style="position:absolute;margin-left:328.35pt;margin-top:11.4pt;width:160.9pt;height:90.9pt;z-index:25304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" stroked="f" strokecolor="#333">
                <v:textbox>
                  <w:txbxContent>
                    <w:p w14:paraId="60737BE2" w14:textId="77777777" w:rsidR="002927E9" w:rsidRPr="004306E5" w:rsidRDefault="002927E9" w:rsidP="002927E9">
                      <w:pPr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  <w:cs/>
                        </w:rPr>
                      </w:pPr>
                      <w:r w:rsidRPr="004306E5"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  <w:cs/>
                        </w:rPr>
                        <w:t>.......................................ร่าง</w:t>
                      </w:r>
                    </w:p>
                    <w:p w14:paraId="4964667E" w14:textId="77777777" w:rsidR="002927E9" w:rsidRPr="004306E5" w:rsidRDefault="002927E9" w:rsidP="002927E9">
                      <w:pPr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</w:rPr>
                      </w:pPr>
                      <w:r w:rsidRPr="004306E5"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  <w:cs/>
                        </w:rPr>
                        <w:t>.......................................พิมพ์</w:t>
                      </w:r>
                    </w:p>
                    <w:p w14:paraId="2BBCBE00" w14:textId="77777777" w:rsidR="002927E9" w:rsidRPr="004306E5" w:rsidRDefault="002927E9" w:rsidP="002927E9">
                      <w:pPr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</w:rPr>
                      </w:pPr>
                      <w:r w:rsidRPr="004306E5"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  <w:cs/>
                        </w:rPr>
                        <w:t>.......................................ตรวจ</w:t>
                      </w:r>
                    </w:p>
                    <w:p w14:paraId="02D1D1C2" w14:textId="77777777" w:rsidR="002927E9" w:rsidRPr="004306E5" w:rsidRDefault="002927E9" w:rsidP="002927E9">
                      <w:pPr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</w:rPr>
                      </w:pPr>
                      <w:r w:rsidRPr="004306E5">
                        <w:rPr>
                          <w:rFonts w:ascii="TH SarabunIT๙" w:hAnsi="TH SarabunIT๙" w:cs="TH SarabunIT๙"/>
                          <w:color w:val="333333"/>
                          <w:sz w:val="28"/>
                          <w:szCs w:val="28"/>
                          <w:cs/>
                        </w:rPr>
                        <w:t>.......................................</w:t>
                      </w:r>
                      <w:r w:rsidRPr="004306E5">
                        <w:rPr>
                          <w:rFonts w:ascii="TH SarabunIT๙" w:hAnsi="TH SarabunIT๙" w:cs="TH SarabunIT๙" w:hint="cs"/>
                          <w:color w:val="333333"/>
                          <w:sz w:val="28"/>
                          <w:szCs w:val="28"/>
                          <w:cs/>
                        </w:rPr>
                        <w:t>ทาน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7E9">
        <w:rPr>
          <w:rFonts w:ascii="TH SarabunIT๙" w:hAnsi="TH SarabunIT๙" w:cs="TH SarabunIT๙" w:hint="cs"/>
          <w:sz w:val="34"/>
          <w:szCs w:val="30"/>
          <w:cs/>
        </w:rPr>
        <w:t>กลุ่มอำนวยการ</w:t>
      </w:r>
    </w:p>
    <w:p w14:paraId="5D99EECB" w14:textId="2BEB0471" w:rsidR="002927E9" w:rsidRPr="00754875" w:rsidRDefault="002927E9" w:rsidP="002927E9">
      <w:pPr>
        <w:tabs>
          <w:tab w:val="left" w:pos="5103"/>
        </w:tabs>
        <w:rPr>
          <w:rFonts w:ascii="TH SarabunIT๙" w:hAnsi="TH SarabunIT๙" w:cs="TH SarabunIT๙"/>
        </w:rPr>
      </w:pPr>
      <w:r w:rsidRPr="00754875">
        <w:rPr>
          <w:rFonts w:ascii="TH SarabunIT๙" w:hAnsi="TH SarabunIT๙" w:cs="TH SarabunIT๙"/>
          <w:cs/>
        </w:rPr>
        <w:t xml:space="preserve">โทรศัพท์ </w:t>
      </w:r>
      <w:r w:rsidR="004564FD">
        <w:rPr>
          <w:rFonts w:ascii="TH SarabunIT๙" w:hAnsi="TH SarabunIT๙" w:cs="TH SarabunIT๙" w:hint="cs"/>
          <w:cs/>
        </w:rPr>
        <w:t>.................................</w:t>
      </w:r>
      <w:r w:rsidRPr="00754875">
        <w:rPr>
          <w:rFonts w:ascii="TH SarabunIT๙" w:hAnsi="TH SarabunIT๙" w:cs="TH SarabunIT๙"/>
          <w:cs/>
        </w:rPr>
        <w:t xml:space="preserve"> </w:t>
      </w:r>
    </w:p>
    <w:p w14:paraId="756AD3A2" w14:textId="5B0BE58D" w:rsidR="002927E9" w:rsidRPr="00754875" w:rsidRDefault="002927E9" w:rsidP="002927E9">
      <w:pPr>
        <w:tabs>
          <w:tab w:val="left" w:pos="5103"/>
        </w:tabs>
        <w:rPr>
          <w:rFonts w:ascii="TH SarabunIT๙" w:hAnsi="TH SarabunIT๙" w:cs="TH SarabunIT๙"/>
        </w:rPr>
      </w:pPr>
      <w:r w:rsidRPr="00754875">
        <w:rPr>
          <w:rFonts w:ascii="TH SarabunIT๙" w:hAnsi="TH SarabunIT๙" w:cs="TH SarabunIT๙"/>
          <w:cs/>
        </w:rPr>
        <w:t xml:space="preserve">โทรสาร  </w:t>
      </w:r>
      <w:r w:rsidR="004564FD">
        <w:rPr>
          <w:rFonts w:ascii="TH SarabunIT๙" w:hAnsi="TH SarabunIT๙" w:cs="TH SarabunIT๙" w:hint="cs"/>
          <w:cs/>
        </w:rPr>
        <w:t>.................................</w:t>
      </w:r>
    </w:p>
    <w:p w14:paraId="7AC0246A" w14:textId="44FBA557" w:rsidR="00F34C52" w:rsidRDefault="002927E9" w:rsidP="002927E9">
      <w:pPr>
        <w:tabs>
          <w:tab w:val="left" w:pos="5103"/>
        </w:tabs>
        <w:rPr>
          <w:rStyle w:val="a4"/>
          <w:rFonts w:ascii="TH SarabunIT๙" w:hAnsi="TH SarabunIT๙" w:cs="TH SarabunIT๙"/>
          <w:color w:val="auto"/>
          <w:u w:val="none"/>
        </w:rPr>
      </w:pPr>
      <w:r w:rsidRPr="00754875">
        <w:rPr>
          <w:rFonts w:ascii="TH SarabunIT๙" w:hAnsi="TH SarabunIT๙" w:cs="TH SarabunIT๙"/>
          <w:cs/>
        </w:rPr>
        <w:t xml:space="preserve">จดหมายอิเล็กทรอนิกส์ </w:t>
      </w:r>
      <w:r w:rsidR="004564FD" w:rsidRPr="004564FD">
        <w:rPr>
          <w:rFonts w:ascii="TH SarabunIT๙" w:hAnsi="TH SarabunIT๙" w:cs="TH SarabunIT๙"/>
        </w:rPr>
        <w:t>……………………………………</w:t>
      </w:r>
      <w:bookmarkEnd w:id="0"/>
      <w:bookmarkEnd w:id="1"/>
      <w:bookmarkEnd w:id="2"/>
      <w:bookmarkEnd w:id="3"/>
      <w:bookmarkEnd w:id="4"/>
      <w:bookmarkEnd w:id="5"/>
    </w:p>
    <w:p w14:paraId="0502DCFE" w14:textId="2A0425E1" w:rsidR="00F34C52" w:rsidRDefault="00F34C52" w:rsidP="002927E9">
      <w:pPr>
        <w:tabs>
          <w:tab w:val="left" w:pos="5103"/>
        </w:tabs>
        <w:rPr>
          <w:rStyle w:val="a4"/>
          <w:rFonts w:ascii="TH SarabunIT๙" w:hAnsi="TH SarabunIT๙" w:cs="TH SarabunIT๙"/>
          <w:color w:val="auto"/>
          <w:u w:val="none"/>
        </w:rPr>
      </w:pPr>
    </w:p>
    <w:p w14:paraId="50BF8687" w14:textId="77777777" w:rsidR="00F34C52" w:rsidRDefault="00F34C52" w:rsidP="002927E9">
      <w:pPr>
        <w:tabs>
          <w:tab w:val="left" w:pos="5103"/>
        </w:tabs>
        <w:rPr>
          <w:rStyle w:val="a4"/>
          <w:rFonts w:ascii="TH SarabunIT๙" w:hAnsi="TH SarabunIT๙" w:cs="TH SarabunIT๙"/>
          <w:color w:val="auto"/>
          <w:u w:val="none"/>
        </w:rPr>
        <w:sectPr w:rsidR="00F34C52" w:rsidSect="00224DE3">
          <w:headerReference w:type="even" r:id="rId9"/>
          <w:pgSz w:w="11907" w:h="16834" w:code="9"/>
          <w:pgMar w:top="1702" w:right="1134" w:bottom="567" w:left="1701" w:header="851" w:footer="624" w:gutter="0"/>
          <w:pgNumType w:fmt="thaiNumbers"/>
          <w:cols w:space="720"/>
          <w:titlePg/>
          <w:docGrid w:linePitch="360"/>
        </w:sect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4111"/>
        <w:gridCol w:w="1985"/>
        <w:gridCol w:w="3929"/>
      </w:tblGrid>
      <w:tr w:rsidR="00F34C52" w:rsidRPr="00F34C52" w14:paraId="3BA4B835" w14:textId="77777777" w:rsidTr="00F3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6" w:type="dxa"/>
            <w:gridSpan w:val="6"/>
          </w:tcPr>
          <w:p w14:paraId="4E61F894" w14:textId="77777777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lastRenderedPageBreak/>
              <w:t>บัญชีรายชื่อผู้ใช้งานระบบประมวลผลสารสนเทศคนพิการ</w:t>
            </w:r>
          </w:p>
          <w:p w14:paraId="2B717BBC" w14:textId="0209AB68" w:rsidR="00F34C52" w:rsidRP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สำนักงาน กศน.จังหวัด ..................................</w:t>
            </w:r>
          </w:p>
        </w:tc>
      </w:tr>
      <w:tr w:rsidR="00F34C52" w:rsidRPr="00F34C52" w14:paraId="5F30CD8E" w14:textId="77777777" w:rsidTr="00F3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6E3BC" w:themeFill="accent3" w:themeFillTint="66"/>
          </w:tcPr>
          <w:p w14:paraId="445B8820" w14:textId="64903C08" w:rsidR="00F34C52" w:rsidRP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  <w:t>ที่</w:t>
            </w:r>
          </w:p>
        </w:tc>
        <w:tc>
          <w:tcPr>
            <w:tcW w:w="3969" w:type="dxa"/>
            <w:gridSpan w:val="2"/>
            <w:shd w:val="clear" w:color="auto" w:fill="D6E3BC" w:themeFill="accent3" w:themeFillTint="66"/>
          </w:tcPr>
          <w:p w14:paraId="06820527" w14:textId="307A411A" w:rsidR="00F34C52" w:rsidRPr="00F34C52" w:rsidRDefault="00F34C52" w:rsidP="00F34C52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  <w:t>ชื่อ</w:t>
            </w: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</w:rPr>
              <w:t>-</w:t>
            </w: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  <w:t>สกุล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14:paraId="450C4E42" w14:textId="31CA655A" w:rsidR="00F34C52" w:rsidRPr="00F34C52" w:rsidRDefault="00F34C52" w:rsidP="00F34C52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  <w:t>หน่วยงาน</w:t>
            </w:r>
          </w:p>
        </w:tc>
        <w:tc>
          <w:tcPr>
            <w:tcW w:w="1985" w:type="dxa"/>
            <w:shd w:val="clear" w:color="auto" w:fill="D6E3BC" w:themeFill="accent3" w:themeFillTint="66"/>
          </w:tcPr>
          <w:p w14:paraId="04231073" w14:textId="7169B6E7" w:rsidR="00F34C52" w:rsidRPr="00F34C52" w:rsidRDefault="00F34C52" w:rsidP="00F34C52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  <w:cs/>
              </w:rPr>
              <w:t>รหัสหน่วยงาน</w:t>
            </w:r>
          </w:p>
        </w:tc>
        <w:tc>
          <w:tcPr>
            <w:tcW w:w="3929" w:type="dxa"/>
            <w:shd w:val="clear" w:color="auto" w:fill="D6E3BC" w:themeFill="accent3" w:themeFillTint="66"/>
          </w:tcPr>
          <w:p w14:paraId="768ECBE3" w14:textId="1111FD8D" w:rsidR="00F34C52" w:rsidRPr="00F34C52" w:rsidRDefault="00F34C52" w:rsidP="00F34C52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</w:rPr>
            </w:pPr>
            <w:r w:rsidRPr="00F34C52">
              <w:rPr>
                <w:rStyle w:val="a4"/>
                <w:rFonts w:ascii="TH Niramit AS" w:hAnsi="TH Niramit AS" w:cs="TH Niramit AS"/>
                <w:b w:val="0"/>
                <w:bCs w:val="0"/>
                <w:color w:val="auto"/>
                <w:u w:val="none"/>
              </w:rPr>
              <w:t>E-Mail Address</w:t>
            </w:r>
          </w:p>
        </w:tc>
      </w:tr>
      <w:tr w:rsidR="00F34C52" w:rsidRPr="00F34C52" w14:paraId="48694CCE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090792" w14:textId="7B03B53D" w:rsidR="00F34C52" w:rsidRP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1</w:t>
            </w:r>
          </w:p>
        </w:tc>
        <w:tc>
          <w:tcPr>
            <w:tcW w:w="1985" w:type="dxa"/>
          </w:tcPr>
          <w:p w14:paraId="237413D4" w14:textId="5F0264BA" w:rsidR="00F34C52" w:rsidRP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นาย</w:t>
            </w:r>
            <w:proofErr w:type="spellStart"/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ธนัญ</w:t>
            </w:r>
            <w:proofErr w:type="spellEnd"/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 xml:space="preserve">ชัย </w:t>
            </w:r>
          </w:p>
        </w:tc>
        <w:tc>
          <w:tcPr>
            <w:tcW w:w="1984" w:type="dxa"/>
          </w:tcPr>
          <w:p w14:paraId="0A6787E9" w14:textId="79DF18A5" w:rsidR="00F34C52" w:rsidRP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จุ้ยมี</w:t>
            </w:r>
          </w:p>
        </w:tc>
        <w:tc>
          <w:tcPr>
            <w:tcW w:w="4111" w:type="dxa"/>
          </w:tcPr>
          <w:p w14:paraId="372970CD" w14:textId="0D9A4349" w:rsidR="00F34C52" w:rsidRP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สำนักงาน กศน.จังหวัดเพชรบุรี</w:t>
            </w:r>
          </w:p>
        </w:tc>
        <w:tc>
          <w:tcPr>
            <w:tcW w:w="1985" w:type="dxa"/>
          </w:tcPr>
          <w:p w14:paraId="4BD93892" w14:textId="0ABFCFED" w:rsidR="00F34C52" w:rsidRP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  <w:t>127601000</w:t>
            </w: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2</w:t>
            </w:r>
          </w:p>
        </w:tc>
        <w:tc>
          <w:tcPr>
            <w:tcW w:w="3929" w:type="dxa"/>
          </w:tcPr>
          <w:p w14:paraId="534CE7E6" w14:textId="0851E127" w:rsidR="00F34C52" w:rsidRP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hyperlink r:id="rId10" w:history="1">
              <w:r w:rsidRPr="00F34C52">
                <w:rPr>
                  <w:rStyle w:val="a4"/>
                  <w:rFonts w:ascii="TH Niramit AS" w:hAnsi="TH Niramit AS" w:cs="TH Niramit AS"/>
                </w:rPr>
                <w:t>pbi_nfedc@nfe.go.th</w:t>
              </w:r>
            </w:hyperlink>
          </w:p>
        </w:tc>
      </w:tr>
      <w:tr w:rsidR="00F34C52" w:rsidRPr="00F34C52" w14:paraId="0D9D39C1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E230E6" w14:textId="63BD5B55" w:rsidR="00F34C52" w:rsidRP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 w:rsidRPr="00F34C52">
              <w:rPr>
                <w:rStyle w:val="a4"/>
                <w:rFonts w:ascii="TH Niramit AS" w:hAnsi="TH Niramit AS" w:cs="TH Niramit AS"/>
                <w:color w:val="auto"/>
                <w:u w:val="none"/>
              </w:rPr>
              <w:t>2</w:t>
            </w:r>
          </w:p>
        </w:tc>
        <w:tc>
          <w:tcPr>
            <w:tcW w:w="1985" w:type="dxa"/>
          </w:tcPr>
          <w:p w14:paraId="077ACA04" w14:textId="7FA685A1" w:rsidR="00F34C52" w:rsidRP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นายวุฒิชัย</w:t>
            </w:r>
          </w:p>
        </w:tc>
        <w:tc>
          <w:tcPr>
            <w:tcW w:w="1984" w:type="dxa"/>
          </w:tcPr>
          <w:p w14:paraId="0CA4A27F" w14:textId="16C7B0D6" w:rsidR="00F34C52" w:rsidRP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เบิกบาน</w:t>
            </w:r>
          </w:p>
        </w:tc>
        <w:tc>
          <w:tcPr>
            <w:tcW w:w="4111" w:type="dxa"/>
          </w:tcPr>
          <w:p w14:paraId="22FA879A" w14:textId="4F37B3DD" w:rsidR="00F34C52" w:rsidRP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กศน.อำเภอเมืองเพชรบุรี</w:t>
            </w:r>
          </w:p>
        </w:tc>
        <w:tc>
          <w:tcPr>
            <w:tcW w:w="1985" w:type="dxa"/>
          </w:tcPr>
          <w:p w14:paraId="0030F1E5" w14:textId="41E35E2C" w:rsidR="00F34C52" w:rsidRP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  <w:cs/>
              </w:rPr>
            </w:pPr>
            <w:r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  <w:t>1276010001</w:t>
            </w:r>
          </w:p>
        </w:tc>
        <w:tc>
          <w:tcPr>
            <w:tcW w:w="3929" w:type="dxa"/>
          </w:tcPr>
          <w:p w14:paraId="70BC9496" w14:textId="57924257" w:rsidR="00F34C52" w:rsidRP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hyperlink r:id="rId11" w:history="1">
              <w:r w:rsidRPr="00E03319">
                <w:rPr>
                  <w:rStyle w:val="a4"/>
                  <w:rFonts w:ascii="TH Niramit AS" w:hAnsi="TH Niramit AS" w:cs="TH Niramit AS"/>
                </w:rPr>
                <w:t>wutchai.b@gmail.com</w:t>
              </w:r>
            </w:hyperlink>
          </w:p>
        </w:tc>
      </w:tr>
      <w:tr w:rsidR="00F34C52" w:rsidRPr="00F34C52" w14:paraId="3BBF8F37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9A4D88" w14:textId="077CFB72" w:rsidR="00F34C52" w:rsidRP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3</w:t>
            </w:r>
          </w:p>
        </w:tc>
        <w:tc>
          <w:tcPr>
            <w:tcW w:w="1985" w:type="dxa"/>
          </w:tcPr>
          <w:p w14:paraId="179CFDDA" w14:textId="0640D51A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7CC34472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6A25D437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  <w:tc>
          <w:tcPr>
            <w:tcW w:w="1985" w:type="dxa"/>
          </w:tcPr>
          <w:p w14:paraId="484B41E2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0A2B5744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12BEF262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7A7302" w14:textId="586BBF04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4</w:t>
            </w:r>
          </w:p>
        </w:tc>
        <w:tc>
          <w:tcPr>
            <w:tcW w:w="1985" w:type="dxa"/>
          </w:tcPr>
          <w:p w14:paraId="219ADA3C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4CB306B7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0B1568EF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4F67531E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49EC8BE0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574FA241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0CFD8A" w14:textId="388BDE9C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5</w:t>
            </w:r>
          </w:p>
        </w:tc>
        <w:tc>
          <w:tcPr>
            <w:tcW w:w="1985" w:type="dxa"/>
          </w:tcPr>
          <w:p w14:paraId="436750FA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6D9A6959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57C87610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40663208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2B9A3E2A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7497ADF0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D2A26B" w14:textId="68E7DE90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6</w:t>
            </w:r>
          </w:p>
        </w:tc>
        <w:tc>
          <w:tcPr>
            <w:tcW w:w="1985" w:type="dxa"/>
          </w:tcPr>
          <w:p w14:paraId="5AADDB35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5ABF663B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7BC1C770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540D0401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125F7EFF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5C587877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7B164B" w14:textId="225216A0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7</w:t>
            </w:r>
          </w:p>
        </w:tc>
        <w:tc>
          <w:tcPr>
            <w:tcW w:w="1985" w:type="dxa"/>
          </w:tcPr>
          <w:p w14:paraId="7C131095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02700CF5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1FADCAFA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6950A699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56141AE4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0FDE73F5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CEA453" w14:textId="423AC992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8</w:t>
            </w:r>
          </w:p>
        </w:tc>
        <w:tc>
          <w:tcPr>
            <w:tcW w:w="1985" w:type="dxa"/>
          </w:tcPr>
          <w:p w14:paraId="41830CE6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5B929A10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222D2EBB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3A668A62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0AD7B243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09E8FB71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A39E18" w14:textId="6453D0E3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9</w:t>
            </w:r>
          </w:p>
        </w:tc>
        <w:tc>
          <w:tcPr>
            <w:tcW w:w="1985" w:type="dxa"/>
          </w:tcPr>
          <w:p w14:paraId="61F4D21D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082D82BF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54FD958E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1F5F3CF5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23B24AB6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0A50184B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D42D32" w14:textId="468E36B7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10</w:t>
            </w:r>
          </w:p>
        </w:tc>
        <w:tc>
          <w:tcPr>
            <w:tcW w:w="1985" w:type="dxa"/>
          </w:tcPr>
          <w:p w14:paraId="54D69F18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48A243F2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141567CB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143B9829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4D492653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554CF3AE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283AEF" w14:textId="20267527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11</w:t>
            </w:r>
          </w:p>
        </w:tc>
        <w:tc>
          <w:tcPr>
            <w:tcW w:w="1985" w:type="dxa"/>
          </w:tcPr>
          <w:p w14:paraId="7969C25B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69520D99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0BE0A032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436E4A12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791C7F4F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63413A70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6CCC59C" w14:textId="2332F848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12</w:t>
            </w:r>
          </w:p>
        </w:tc>
        <w:tc>
          <w:tcPr>
            <w:tcW w:w="1985" w:type="dxa"/>
          </w:tcPr>
          <w:p w14:paraId="68C5BF5F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054B8737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3D8F0B71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33B6CC50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06C8DFE0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35B829B1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C2FCB8" w14:textId="0B7D47C1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13</w:t>
            </w:r>
          </w:p>
        </w:tc>
        <w:tc>
          <w:tcPr>
            <w:tcW w:w="1985" w:type="dxa"/>
          </w:tcPr>
          <w:p w14:paraId="6665F575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708688CE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743B37FA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1EDF5674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79045184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02522BEE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DE2061" w14:textId="389D0E57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14</w:t>
            </w:r>
          </w:p>
        </w:tc>
        <w:tc>
          <w:tcPr>
            <w:tcW w:w="1985" w:type="dxa"/>
          </w:tcPr>
          <w:p w14:paraId="578CD119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503E9E32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0D47D682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17FCF3C0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5E1FBAE8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07CAF670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769F58" w14:textId="529DCC49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15</w:t>
            </w:r>
          </w:p>
        </w:tc>
        <w:tc>
          <w:tcPr>
            <w:tcW w:w="1985" w:type="dxa"/>
          </w:tcPr>
          <w:p w14:paraId="10CBE16B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78936F74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4B27AE13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4C4DEF56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64E38750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62F307DF" w14:textId="77777777" w:rsidTr="00F34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C36478" w14:textId="341A55CD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  <w:r>
              <w:rPr>
                <w:rStyle w:val="a4"/>
                <w:rFonts w:ascii="TH Niramit AS" w:hAnsi="TH Niramit AS" w:cs="TH Niramit AS"/>
                <w:color w:val="auto"/>
                <w:u w:val="none"/>
              </w:rPr>
              <w:t>16</w:t>
            </w:r>
          </w:p>
        </w:tc>
        <w:tc>
          <w:tcPr>
            <w:tcW w:w="1985" w:type="dxa"/>
          </w:tcPr>
          <w:p w14:paraId="36F24F0C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08CF5814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1572AD24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6B69088E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377A1E8E" w14:textId="77777777" w:rsidR="00F34C52" w:rsidRDefault="00F34C52" w:rsidP="002927E9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  <w:tr w:rsidR="00F34C52" w:rsidRPr="00F34C52" w14:paraId="4B4A635E" w14:textId="77777777" w:rsidTr="00F3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60BA8E" w14:textId="77777777" w:rsidR="00F34C52" w:rsidRDefault="00F34C52" w:rsidP="00F34C52">
            <w:pPr>
              <w:tabs>
                <w:tab w:val="left" w:pos="5103"/>
              </w:tabs>
              <w:jc w:val="center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  <w:tc>
          <w:tcPr>
            <w:tcW w:w="1985" w:type="dxa"/>
          </w:tcPr>
          <w:p w14:paraId="0CE1A172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4" w:type="dxa"/>
          </w:tcPr>
          <w:p w14:paraId="46FB4D4F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4111" w:type="dxa"/>
          </w:tcPr>
          <w:p w14:paraId="31D1A0B3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1985" w:type="dxa"/>
          </w:tcPr>
          <w:p w14:paraId="520EB410" w14:textId="77777777" w:rsidR="00F34C52" w:rsidRDefault="00F34C52" w:rsidP="00F34C52">
            <w:pPr>
              <w:tabs>
                <w:tab w:val="left" w:pos="51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 w:hint="cs"/>
                <w:color w:val="auto"/>
                <w:u w:val="none"/>
                <w:cs/>
              </w:rPr>
            </w:pPr>
          </w:p>
        </w:tc>
        <w:tc>
          <w:tcPr>
            <w:tcW w:w="3929" w:type="dxa"/>
          </w:tcPr>
          <w:p w14:paraId="191EBD21" w14:textId="77777777" w:rsidR="00F34C52" w:rsidRDefault="00F34C52" w:rsidP="002927E9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H Niramit AS" w:hAnsi="TH Niramit AS" w:cs="TH Niramit AS"/>
                <w:color w:val="auto"/>
                <w:u w:val="none"/>
              </w:rPr>
            </w:pPr>
          </w:p>
        </w:tc>
      </w:tr>
    </w:tbl>
    <w:p w14:paraId="7C2DF8FC" w14:textId="77777777" w:rsidR="00F34C52" w:rsidRPr="00F34C52" w:rsidRDefault="00F34C52" w:rsidP="002927E9">
      <w:pPr>
        <w:tabs>
          <w:tab w:val="left" w:pos="5103"/>
        </w:tabs>
        <w:rPr>
          <w:rStyle w:val="a4"/>
          <w:rFonts w:ascii="TH SarabunIT๙" w:hAnsi="TH SarabunIT๙" w:cs="TH SarabunIT๙" w:hint="cs"/>
          <w:color w:val="auto"/>
          <w:u w:val="none"/>
        </w:rPr>
      </w:pPr>
    </w:p>
    <w:sectPr w:rsidR="00F34C52" w:rsidRPr="00F34C52" w:rsidSect="00F34C52">
      <w:pgSz w:w="16834" w:h="11907" w:orient="landscape" w:code="9"/>
      <w:pgMar w:top="1701" w:right="1701" w:bottom="1134" w:left="567" w:header="851" w:footer="624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D307" w14:textId="77777777" w:rsidR="009D4CB8" w:rsidRDefault="009D4CB8">
      <w:r>
        <w:separator/>
      </w:r>
    </w:p>
  </w:endnote>
  <w:endnote w:type="continuationSeparator" w:id="0">
    <w:p w14:paraId="5DCC9E2B" w14:textId="77777777" w:rsidR="009D4CB8" w:rsidRDefault="009D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B429" w14:textId="77777777" w:rsidR="009D4CB8" w:rsidRDefault="009D4CB8">
      <w:r>
        <w:separator/>
      </w:r>
    </w:p>
  </w:footnote>
  <w:footnote w:type="continuationSeparator" w:id="0">
    <w:p w14:paraId="2355A78C" w14:textId="77777777" w:rsidR="009D4CB8" w:rsidRDefault="009D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EC9E" w14:textId="77777777" w:rsidR="00A96491" w:rsidRDefault="00A96491" w:rsidP="003D7579">
    <w:pPr>
      <w:pStyle w:val="a7"/>
      <w:framePr w:wrap="around" w:vAnchor="text" w:hAnchor="margin" w:xAlign="center" w:y="1"/>
      <w:rPr>
        <w:rStyle w:val="aa"/>
      </w:rPr>
    </w:pPr>
    <w:r>
      <w:rPr>
        <w:rStyle w:val="aa"/>
        <w:cs/>
      </w:rPr>
      <w:fldChar w:fldCharType="begin"/>
    </w:r>
    <w:r>
      <w:rPr>
        <w:rStyle w:val="aa"/>
      </w:rPr>
      <w:instrText xml:space="preserve">PAGE  </w:instrText>
    </w:r>
    <w:r>
      <w:rPr>
        <w:rStyle w:val="aa"/>
        <w:cs/>
      </w:rPr>
      <w:fldChar w:fldCharType="end"/>
    </w:r>
  </w:p>
  <w:p w14:paraId="49A2360D" w14:textId="77777777" w:rsidR="00A96491" w:rsidRDefault="00A9649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78D"/>
    <w:multiLevelType w:val="hybridMultilevel"/>
    <w:tmpl w:val="2F16C63E"/>
    <w:lvl w:ilvl="0" w:tplc="B49E9C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5D670F"/>
    <w:multiLevelType w:val="hybridMultilevel"/>
    <w:tmpl w:val="2F16C63E"/>
    <w:lvl w:ilvl="0" w:tplc="B49E9C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865E74"/>
    <w:multiLevelType w:val="hybridMultilevel"/>
    <w:tmpl w:val="A7201A90"/>
    <w:lvl w:ilvl="0" w:tplc="B36CC9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605FA3"/>
    <w:multiLevelType w:val="hybridMultilevel"/>
    <w:tmpl w:val="1850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86D31"/>
    <w:multiLevelType w:val="hybridMultilevel"/>
    <w:tmpl w:val="F0ACA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42EF9"/>
    <w:multiLevelType w:val="hybridMultilevel"/>
    <w:tmpl w:val="EBC0AE0A"/>
    <w:lvl w:ilvl="0" w:tplc="FF342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5566CC"/>
    <w:multiLevelType w:val="hybridMultilevel"/>
    <w:tmpl w:val="18A03448"/>
    <w:lvl w:ilvl="0" w:tplc="32E83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7F1EDD"/>
    <w:multiLevelType w:val="hybridMultilevel"/>
    <w:tmpl w:val="23F2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7183"/>
    <w:multiLevelType w:val="hybridMultilevel"/>
    <w:tmpl w:val="7C6A8DC4"/>
    <w:lvl w:ilvl="0" w:tplc="BED479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5612D8"/>
    <w:multiLevelType w:val="hybridMultilevel"/>
    <w:tmpl w:val="1D92D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F0E5D"/>
    <w:multiLevelType w:val="hybridMultilevel"/>
    <w:tmpl w:val="F3C677AA"/>
    <w:lvl w:ilvl="0" w:tplc="BCB4F9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063F48"/>
    <w:multiLevelType w:val="hybridMultilevel"/>
    <w:tmpl w:val="F352215A"/>
    <w:lvl w:ilvl="0" w:tplc="E0722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FD5516"/>
    <w:multiLevelType w:val="hybridMultilevel"/>
    <w:tmpl w:val="338A9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2163"/>
    <w:multiLevelType w:val="hybridMultilevel"/>
    <w:tmpl w:val="8A02FA28"/>
    <w:lvl w:ilvl="0" w:tplc="F048A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271FA4"/>
    <w:multiLevelType w:val="hybridMultilevel"/>
    <w:tmpl w:val="4F82AE72"/>
    <w:lvl w:ilvl="0" w:tplc="7E723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824B87"/>
    <w:multiLevelType w:val="hybridMultilevel"/>
    <w:tmpl w:val="B1EA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711F4"/>
    <w:multiLevelType w:val="hybridMultilevel"/>
    <w:tmpl w:val="74DA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5752"/>
    <w:multiLevelType w:val="multilevel"/>
    <w:tmpl w:val="5EE60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3270FB3"/>
    <w:multiLevelType w:val="hybridMultilevel"/>
    <w:tmpl w:val="8294053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4334732"/>
    <w:multiLevelType w:val="hybridMultilevel"/>
    <w:tmpl w:val="77800FD0"/>
    <w:lvl w:ilvl="0" w:tplc="AE626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A4361D"/>
    <w:multiLevelType w:val="multilevel"/>
    <w:tmpl w:val="2946D76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35A2446F"/>
    <w:multiLevelType w:val="hybridMultilevel"/>
    <w:tmpl w:val="E69ED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95F6B"/>
    <w:multiLevelType w:val="hybridMultilevel"/>
    <w:tmpl w:val="551E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3E96"/>
    <w:multiLevelType w:val="hybridMultilevel"/>
    <w:tmpl w:val="63D8B536"/>
    <w:lvl w:ilvl="0" w:tplc="407C4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7A322E"/>
    <w:multiLevelType w:val="hybridMultilevel"/>
    <w:tmpl w:val="82CEBB76"/>
    <w:lvl w:ilvl="0" w:tplc="B35668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D831678"/>
    <w:multiLevelType w:val="hybridMultilevel"/>
    <w:tmpl w:val="C9A2B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6C6259"/>
    <w:multiLevelType w:val="hybridMultilevel"/>
    <w:tmpl w:val="91700120"/>
    <w:lvl w:ilvl="0" w:tplc="5C14F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FAF6739"/>
    <w:multiLevelType w:val="multilevel"/>
    <w:tmpl w:val="AAC6F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0960AA0"/>
    <w:multiLevelType w:val="hybridMultilevel"/>
    <w:tmpl w:val="387EB7A2"/>
    <w:lvl w:ilvl="0" w:tplc="5C8A8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380E87"/>
    <w:multiLevelType w:val="hybridMultilevel"/>
    <w:tmpl w:val="BDEED7B0"/>
    <w:lvl w:ilvl="0" w:tplc="BD086A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4750E30"/>
    <w:multiLevelType w:val="hybridMultilevel"/>
    <w:tmpl w:val="25B62E6E"/>
    <w:lvl w:ilvl="0" w:tplc="47A02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70C5352"/>
    <w:multiLevelType w:val="hybridMultilevel"/>
    <w:tmpl w:val="2F16C63E"/>
    <w:lvl w:ilvl="0" w:tplc="B49E9C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7D90824"/>
    <w:multiLevelType w:val="hybridMultilevel"/>
    <w:tmpl w:val="AE207A8A"/>
    <w:lvl w:ilvl="0" w:tplc="5CAA4E98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B0835B8"/>
    <w:multiLevelType w:val="hybridMultilevel"/>
    <w:tmpl w:val="4D16CFAC"/>
    <w:lvl w:ilvl="0" w:tplc="F6EEB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A9226D"/>
    <w:multiLevelType w:val="hybridMultilevel"/>
    <w:tmpl w:val="AAE0C1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C6021DD"/>
    <w:multiLevelType w:val="hybridMultilevel"/>
    <w:tmpl w:val="0BE23FD8"/>
    <w:lvl w:ilvl="0" w:tplc="C242E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E42C80"/>
    <w:multiLevelType w:val="hybridMultilevel"/>
    <w:tmpl w:val="A2869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F23C8"/>
    <w:multiLevelType w:val="hybridMultilevel"/>
    <w:tmpl w:val="2F74E8C0"/>
    <w:lvl w:ilvl="0" w:tplc="8C2E4B2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A3D7835"/>
    <w:multiLevelType w:val="multilevel"/>
    <w:tmpl w:val="F14477B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E9C149C"/>
    <w:multiLevelType w:val="hybridMultilevel"/>
    <w:tmpl w:val="A21ED4C6"/>
    <w:lvl w:ilvl="0" w:tplc="00FE4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F0B5B87"/>
    <w:multiLevelType w:val="hybridMultilevel"/>
    <w:tmpl w:val="555AB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C3013"/>
    <w:multiLevelType w:val="hybridMultilevel"/>
    <w:tmpl w:val="8E9EAFC4"/>
    <w:lvl w:ilvl="0" w:tplc="B3F2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4B50D5"/>
    <w:multiLevelType w:val="hybridMultilevel"/>
    <w:tmpl w:val="7BE2FB96"/>
    <w:lvl w:ilvl="0" w:tplc="EC3EC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62C4930"/>
    <w:multiLevelType w:val="hybridMultilevel"/>
    <w:tmpl w:val="592EBA08"/>
    <w:lvl w:ilvl="0" w:tplc="E10057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6C8382E"/>
    <w:multiLevelType w:val="multilevel"/>
    <w:tmpl w:val="0A7CB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5" w15:restartNumberingAfterBreak="0">
    <w:nsid w:val="78A94F56"/>
    <w:multiLevelType w:val="multilevel"/>
    <w:tmpl w:val="5A6C444A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6" w15:restartNumberingAfterBreak="0">
    <w:nsid w:val="79587241"/>
    <w:multiLevelType w:val="hybridMultilevel"/>
    <w:tmpl w:val="A5FC34FC"/>
    <w:lvl w:ilvl="0" w:tplc="0C545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C867E20"/>
    <w:multiLevelType w:val="hybridMultilevel"/>
    <w:tmpl w:val="32987088"/>
    <w:lvl w:ilvl="0" w:tplc="C0204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3"/>
  </w:num>
  <w:num w:numId="3">
    <w:abstractNumId w:val="38"/>
  </w:num>
  <w:num w:numId="4">
    <w:abstractNumId w:val="2"/>
  </w:num>
  <w:num w:numId="5">
    <w:abstractNumId w:val="39"/>
  </w:num>
  <w:num w:numId="6">
    <w:abstractNumId w:val="33"/>
  </w:num>
  <w:num w:numId="7">
    <w:abstractNumId w:val="37"/>
  </w:num>
  <w:num w:numId="8">
    <w:abstractNumId w:val="47"/>
  </w:num>
  <w:num w:numId="9">
    <w:abstractNumId w:val="8"/>
  </w:num>
  <w:num w:numId="10">
    <w:abstractNumId w:val="25"/>
  </w:num>
  <w:num w:numId="11">
    <w:abstractNumId w:val="28"/>
  </w:num>
  <w:num w:numId="12">
    <w:abstractNumId w:val="45"/>
  </w:num>
  <w:num w:numId="13">
    <w:abstractNumId w:val="14"/>
  </w:num>
  <w:num w:numId="14">
    <w:abstractNumId w:val="31"/>
  </w:num>
  <w:num w:numId="15">
    <w:abstractNumId w:val="1"/>
  </w:num>
  <w:num w:numId="16">
    <w:abstractNumId w:val="0"/>
  </w:num>
  <w:num w:numId="17">
    <w:abstractNumId w:val="11"/>
  </w:num>
  <w:num w:numId="18">
    <w:abstractNumId w:val="6"/>
  </w:num>
  <w:num w:numId="19">
    <w:abstractNumId w:val="20"/>
  </w:num>
  <w:num w:numId="20">
    <w:abstractNumId w:val="13"/>
  </w:num>
  <w:num w:numId="21">
    <w:abstractNumId w:val="19"/>
  </w:num>
  <w:num w:numId="22">
    <w:abstractNumId w:val="46"/>
  </w:num>
  <w:num w:numId="23">
    <w:abstractNumId w:val="22"/>
  </w:num>
  <w:num w:numId="24">
    <w:abstractNumId w:val="26"/>
  </w:num>
  <w:num w:numId="25">
    <w:abstractNumId w:val="42"/>
  </w:num>
  <w:num w:numId="26">
    <w:abstractNumId w:val="32"/>
  </w:num>
  <w:num w:numId="27">
    <w:abstractNumId w:val="29"/>
  </w:num>
  <w:num w:numId="28">
    <w:abstractNumId w:val="15"/>
  </w:num>
  <w:num w:numId="29">
    <w:abstractNumId w:val="36"/>
  </w:num>
  <w:num w:numId="30">
    <w:abstractNumId w:val="35"/>
  </w:num>
  <w:num w:numId="31">
    <w:abstractNumId w:val="21"/>
  </w:num>
  <w:num w:numId="32">
    <w:abstractNumId w:val="40"/>
  </w:num>
  <w:num w:numId="33">
    <w:abstractNumId w:val="10"/>
  </w:num>
  <w:num w:numId="34">
    <w:abstractNumId w:val="4"/>
  </w:num>
  <w:num w:numId="35">
    <w:abstractNumId w:val="12"/>
  </w:num>
  <w:num w:numId="36">
    <w:abstractNumId w:val="9"/>
  </w:num>
  <w:num w:numId="37">
    <w:abstractNumId w:val="16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18"/>
  </w:num>
  <w:num w:numId="43">
    <w:abstractNumId w:val="44"/>
  </w:num>
  <w:num w:numId="44">
    <w:abstractNumId w:val="34"/>
  </w:num>
  <w:num w:numId="45">
    <w:abstractNumId w:val="7"/>
  </w:num>
  <w:num w:numId="46">
    <w:abstractNumId w:val="27"/>
  </w:num>
  <w:num w:numId="47">
    <w:abstractNumId w:val="17"/>
  </w:num>
  <w:num w:numId="4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C3D"/>
    <w:rsid w:val="00000F17"/>
    <w:rsid w:val="00001296"/>
    <w:rsid w:val="00002E4D"/>
    <w:rsid w:val="000032FC"/>
    <w:rsid w:val="000034F8"/>
    <w:rsid w:val="0000438D"/>
    <w:rsid w:val="00004707"/>
    <w:rsid w:val="00004D71"/>
    <w:rsid w:val="000051A7"/>
    <w:rsid w:val="0000573A"/>
    <w:rsid w:val="00005969"/>
    <w:rsid w:val="00005BA6"/>
    <w:rsid w:val="00010696"/>
    <w:rsid w:val="00010B3D"/>
    <w:rsid w:val="0001214F"/>
    <w:rsid w:val="00012255"/>
    <w:rsid w:val="000123FF"/>
    <w:rsid w:val="00012B7B"/>
    <w:rsid w:val="000134FC"/>
    <w:rsid w:val="0001377E"/>
    <w:rsid w:val="00014316"/>
    <w:rsid w:val="000152FB"/>
    <w:rsid w:val="00015663"/>
    <w:rsid w:val="00015774"/>
    <w:rsid w:val="0001577B"/>
    <w:rsid w:val="0001705B"/>
    <w:rsid w:val="00017A77"/>
    <w:rsid w:val="00017FF2"/>
    <w:rsid w:val="00020AE8"/>
    <w:rsid w:val="0002148E"/>
    <w:rsid w:val="000218D2"/>
    <w:rsid w:val="00021AC2"/>
    <w:rsid w:val="00021F05"/>
    <w:rsid w:val="00023230"/>
    <w:rsid w:val="00024458"/>
    <w:rsid w:val="00024670"/>
    <w:rsid w:val="00024B50"/>
    <w:rsid w:val="000250B5"/>
    <w:rsid w:val="00025867"/>
    <w:rsid w:val="000268E6"/>
    <w:rsid w:val="000300C2"/>
    <w:rsid w:val="00031909"/>
    <w:rsid w:val="00032511"/>
    <w:rsid w:val="00032702"/>
    <w:rsid w:val="00032EA3"/>
    <w:rsid w:val="00033D6F"/>
    <w:rsid w:val="000363C9"/>
    <w:rsid w:val="00036F1D"/>
    <w:rsid w:val="00037E76"/>
    <w:rsid w:val="0004289D"/>
    <w:rsid w:val="000428E7"/>
    <w:rsid w:val="0004402E"/>
    <w:rsid w:val="0004779E"/>
    <w:rsid w:val="00050DC5"/>
    <w:rsid w:val="0005261B"/>
    <w:rsid w:val="000543CD"/>
    <w:rsid w:val="00054E11"/>
    <w:rsid w:val="00055061"/>
    <w:rsid w:val="00055294"/>
    <w:rsid w:val="00055751"/>
    <w:rsid w:val="0005648E"/>
    <w:rsid w:val="00056561"/>
    <w:rsid w:val="00056B2D"/>
    <w:rsid w:val="000602FD"/>
    <w:rsid w:val="00060C5B"/>
    <w:rsid w:val="00061BFB"/>
    <w:rsid w:val="0006242E"/>
    <w:rsid w:val="00063791"/>
    <w:rsid w:val="00063B1F"/>
    <w:rsid w:val="000642B3"/>
    <w:rsid w:val="00064A0A"/>
    <w:rsid w:val="0006503C"/>
    <w:rsid w:val="000658E7"/>
    <w:rsid w:val="000704E8"/>
    <w:rsid w:val="00072700"/>
    <w:rsid w:val="00072A37"/>
    <w:rsid w:val="00073868"/>
    <w:rsid w:val="00074551"/>
    <w:rsid w:val="0007630F"/>
    <w:rsid w:val="00076368"/>
    <w:rsid w:val="00076461"/>
    <w:rsid w:val="00076E49"/>
    <w:rsid w:val="00077B86"/>
    <w:rsid w:val="00077F7A"/>
    <w:rsid w:val="00080CA6"/>
    <w:rsid w:val="00081327"/>
    <w:rsid w:val="00081580"/>
    <w:rsid w:val="000829EB"/>
    <w:rsid w:val="0008421D"/>
    <w:rsid w:val="00084B30"/>
    <w:rsid w:val="000854E3"/>
    <w:rsid w:val="00086A99"/>
    <w:rsid w:val="00087578"/>
    <w:rsid w:val="000906CA"/>
    <w:rsid w:val="00091889"/>
    <w:rsid w:val="0009313F"/>
    <w:rsid w:val="00094213"/>
    <w:rsid w:val="0009445A"/>
    <w:rsid w:val="00094F8C"/>
    <w:rsid w:val="00095387"/>
    <w:rsid w:val="00095A17"/>
    <w:rsid w:val="0009661A"/>
    <w:rsid w:val="00096D96"/>
    <w:rsid w:val="000A104D"/>
    <w:rsid w:val="000A16C6"/>
    <w:rsid w:val="000A377C"/>
    <w:rsid w:val="000A3DDD"/>
    <w:rsid w:val="000A3E01"/>
    <w:rsid w:val="000A420E"/>
    <w:rsid w:val="000A508B"/>
    <w:rsid w:val="000A59CE"/>
    <w:rsid w:val="000A64DD"/>
    <w:rsid w:val="000A7E60"/>
    <w:rsid w:val="000B0422"/>
    <w:rsid w:val="000B1006"/>
    <w:rsid w:val="000B1502"/>
    <w:rsid w:val="000B15A7"/>
    <w:rsid w:val="000B29A1"/>
    <w:rsid w:val="000B2C1A"/>
    <w:rsid w:val="000B5A51"/>
    <w:rsid w:val="000C188F"/>
    <w:rsid w:val="000C1E1D"/>
    <w:rsid w:val="000C2E77"/>
    <w:rsid w:val="000C34DB"/>
    <w:rsid w:val="000C38AE"/>
    <w:rsid w:val="000C3CFA"/>
    <w:rsid w:val="000C4D78"/>
    <w:rsid w:val="000C5048"/>
    <w:rsid w:val="000C7855"/>
    <w:rsid w:val="000D2DCA"/>
    <w:rsid w:val="000D2E26"/>
    <w:rsid w:val="000D2E66"/>
    <w:rsid w:val="000D36F0"/>
    <w:rsid w:val="000D4171"/>
    <w:rsid w:val="000D5113"/>
    <w:rsid w:val="000D547A"/>
    <w:rsid w:val="000D65A0"/>
    <w:rsid w:val="000D6988"/>
    <w:rsid w:val="000E02B8"/>
    <w:rsid w:val="000E0A20"/>
    <w:rsid w:val="000E16C6"/>
    <w:rsid w:val="000E282B"/>
    <w:rsid w:val="000E3527"/>
    <w:rsid w:val="000E398B"/>
    <w:rsid w:val="000E3A30"/>
    <w:rsid w:val="000E433E"/>
    <w:rsid w:val="000E46CD"/>
    <w:rsid w:val="000E5B0F"/>
    <w:rsid w:val="000E5B61"/>
    <w:rsid w:val="000E62BD"/>
    <w:rsid w:val="000E728C"/>
    <w:rsid w:val="000E79C1"/>
    <w:rsid w:val="000E7ED3"/>
    <w:rsid w:val="000F026C"/>
    <w:rsid w:val="000F071A"/>
    <w:rsid w:val="000F0ED1"/>
    <w:rsid w:val="000F1338"/>
    <w:rsid w:val="000F1AFB"/>
    <w:rsid w:val="000F69E4"/>
    <w:rsid w:val="000F7240"/>
    <w:rsid w:val="000F7B13"/>
    <w:rsid w:val="00100F09"/>
    <w:rsid w:val="001014F2"/>
    <w:rsid w:val="0010316A"/>
    <w:rsid w:val="00104EE2"/>
    <w:rsid w:val="001050FB"/>
    <w:rsid w:val="00105526"/>
    <w:rsid w:val="001059BD"/>
    <w:rsid w:val="001072C2"/>
    <w:rsid w:val="00107639"/>
    <w:rsid w:val="00113169"/>
    <w:rsid w:val="00115B49"/>
    <w:rsid w:val="00115E8E"/>
    <w:rsid w:val="00116859"/>
    <w:rsid w:val="00116F48"/>
    <w:rsid w:val="001179AE"/>
    <w:rsid w:val="001201F9"/>
    <w:rsid w:val="00120E6F"/>
    <w:rsid w:val="00120EE6"/>
    <w:rsid w:val="001217CF"/>
    <w:rsid w:val="0012297E"/>
    <w:rsid w:val="001237B6"/>
    <w:rsid w:val="00123E6C"/>
    <w:rsid w:val="0012425C"/>
    <w:rsid w:val="0013102A"/>
    <w:rsid w:val="001321BC"/>
    <w:rsid w:val="00132A1B"/>
    <w:rsid w:val="0013346A"/>
    <w:rsid w:val="001337DB"/>
    <w:rsid w:val="00133F5A"/>
    <w:rsid w:val="001342BA"/>
    <w:rsid w:val="001346ED"/>
    <w:rsid w:val="001355BB"/>
    <w:rsid w:val="001357A8"/>
    <w:rsid w:val="001357C9"/>
    <w:rsid w:val="001372DA"/>
    <w:rsid w:val="00137BB5"/>
    <w:rsid w:val="00140766"/>
    <w:rsid w:val="0014078E"/>
    <w:rsid w:val="00141D19"/>
    <w:rsid w:val="00143605"/>
    <w:rsid w:val="00145395"/>
    <w:rsid w:val="001454F6"/>
    <w:rsid w:val="00147238"/>
    <w:rsid w:val="001476DF"/>
    <w:rsid w:val="001479F9"/>
    <w:rsid w:val="001507C4"/>
    <w:rsid w:val="001511BB"/>
    <w:rsid w:val="00151EB2"/>
    <w:rsid w:val="0015475D"/>
    <w:rsid w:val="00156A6A"/>
    <w:rsid w:val="00156F09"/>
    <w:rsid w:val="0015782B"/>
    <w:rsid w:val="00157BC2"/>
    <w:rsid w:val="00157D2B"/>
    <w:rsid w:val="00164802"/>
    <w:rsid w:val="00170127"/>
    <w:rsid w:val="0017018A"/>
    <w:rsid w:val="00170AAB"/>
    <w:rsid w:val="001719D2"/>
    <w:rsid w:val="00171BD3"/>
    <w:rsid w:val="00172BA1"/>
    <w:rsid w:val="001754DC"/>
    <w:rsid w:val="0017656E"/>
    <w:rsid w:val="0017671F"/>
    <w:rsid w:val="00176BB2"/>
    <w:rsid w:val="00180CFA"/>
    <w:rsid w:val="001813DF"/>
    <w:rsid w:val="00181C5D"/>
    <w:rsid w:val="001827C8"/>
    <w:rsid w:val="001853E2"/>
    <w:rsid w:val="001862A6"/>
    <w:rsid w:val="00187529"/>
    <w:rsid w:val="00190B03"/>
    <w:rsid w:val="001914B0"/>
    <w:rsid w:val="0019291A"/>
    <w:rsid w:val="00192FE9"/>
    <w:rsid w:val="00193B53"/>
    <w:rsid w:val="001A0B7A"/>
    <w:rsid w:val="001A12E6"/>
    <w:rsid w:val="001A18DD"/>
    <w:rsid w:val="001A4E55"/>
    <w:rsid w:val="001A5592"/>
    <w:rsid w:val="001A5805"/>
    <w:rsid w:val="001A6273"/>
    <w:rsid w:val="001A6580"/>
    <w:rsid w:val="001A6C2A"/>
    <w:rsid w:val="001A7783"/>
    <w:rsid w:val="001A7A3B"/>
    <w:rsid w:val="001A7D78"/>
    <w:rsid w:val="001B02A6"/>
    <w:rsid w:val="001B0F6F"/>
    <w:rsid w:val="001B16B5"/>
    <w:rsid w:val="001B1BD5"/>
    <w:rsid w:val="001B1DE6"/>
    <w:rsid w:val="001B24E0"/>
    <w:rsid w:val="001B3D5B"/>
    <w:rsid w:val="001B6B93"/>
    <w:rsid w:val="001B73EC"/>
    <w:rsid w:val="001C1F1C"/>
    <w:rsid w:val="001C248A"/>
    <w:rsid w:val="001C2B06"/>
    <w:rsid w:val="001C396E"/>
    <w:rsid w:val="001C54E9"/>
    <w:rsid w:val="001C5738"/>
    <w:rsid w:val="001C641E"/>
    <w:rsid w:val="001D0FC2"/>
    <w:rsid w:val="001D290E"/>
    <w:rsid w:val="001D308A"/>
    <w:rsid w:val="001D3B8C"/>
    <w:rsid w:val="001D498D"/>
    <w:rsid w:val="001D538D"/>
    <w:rsid w:val="001D53D2"/>
    <w:rsid w:val="001D5BA7"/>
    <w:rsid w:val="001D5F55"/>
    <w:rsid w:val="001D7501"/>
    <w:rsid w:val="001E07FD"/>
    <w:rsid w:val="001E1307"/>
    <w:rsid w:val="001E3B4B"/>
    <w:rsid w:val="001E4CD5"/>
    <w:rsid w:val="001E4DD9"/>
    <w:rsid w:val="001E4F52"/>
    <w:rsid w:val="001E56C6"/>
    <w:rsid w:val="001E630C"/>
    <w:rsid w:val="001E679F"/>
    <w:rsid w:val="001F00DD"/>
    <w:rsid w:val="001F1A1F"/>
    <w:rsid w:val="001F1C11"/>
    <w:rsid w:val="001F2910"/>
    <w:rsid w:val="001F2D80"/>
    <w:rsid w:val="001F2E7D"/>
    <w:rsid w:val="001F4450"/>
    <w:rsid w:val="001F50C4"/>
    <w:rsid w:val="001F5BD3"/>
    <w:rsid w:val="001F7248"/>
    <w:rsid w:val="001F7705"/>
    <w:rsid w:val="001F7C35"/>
    <w:rsid w:val="00201490"/>
    <w:rsid w:val="00201A54"/>
    <w:rsid w:val="0020242D"/>
    <w:rsid w:val="00203AC1"/>
    <w:rsid w:val="00204135"/>
    <w:rsid w:val="00204312"/>
    <w:rsid w:val="002060B8"/>
    <w:rsid w:val="00206673"/>
    <w:rsid w:val="0020722B"/>
    <w:rsid w:val="00210817"/>
    <w:rsid w:val="00210BAE"/>
    <w:rsid w:val="002128FB"/>
    <w:rsid w:val="00212C3D"/>
    <w:rsid w:val="00213913"/>
    <w:rsid w:val="002168F0"/>
    <w:rsid w:val="00216F2D"/>
    <w:rsid w:val="002174A0"/>
    <w:rsid w:val="00217721"/>
    <w:rsid w:val="00220322"/>
    <w:rsid w:val="002222F4"/>
    <w:rsid w:val="0022246B"/>
    <w:rsid w:val="002225CA"/>
    <w:rsid w:val="0022298A"/>
    <w:rsid w:val="00224B16"/>
    <w:rsid w:val="00224DE3"/>
    <w:rsid w:val="002268F0"/>
    <w:rsid w:val="00227BA4"/>
    <w:rsid w:val="002305B1"/>
    <w:rsid w:val="002322B0"/>
    <w:rsid w:val="00232A0A"/>
    <w:rsid w:val="00233AC3"/>
    <w:rsid w:val="0023432B"/>
    <w:rsid w:val="00234B83"/>
    <w:rsid w:val="00234D0B"/>
    <w:rsid w:val="00237317"/>
    <w:rsid w:val="00237714"/>
    <w:rsid w:val="00240264"/>
    <w:rsid w:val="00241B4F"/>
    <w:rsid w:val="00241E08"/>
    <w:rsid w:val="0024445F"/>
    <w:rsid w:val="00244EDA"/>
    <w:rsid w:val="00245212"/>
    <w:rsid w:val="00245430"/>
    <w:rsid w:val="00246DE1"/>
    <w:rsid w:val="00247D9D"/>
    <w:rsid w:val="002501B5"/>
    <w:rsid w:val="0025074D"/>
    <w:rsid w:val="00251621"/>
    <w:rsid w:val="0025253C"/>
    <w:rsid w:val="00253863"/>
    <w:rsid w:val="00253F15"/>
    <w:rsid w:val="0025456E"/>
    <w:rsid w:val="00257046"/>
    <w:rsid w:val="002572C3"/>
    <w:rsid w:val="00257F47"/>
    <w:rsid w:val="00262A2B"/>
    <w:rsid w:val="002638D7"/>
    <w:rsid w:val="00263DE4"/>
    <w:rsid w:val="0026453E"/>
    <w:rsid w:val="00265055"/>
    <w:rsid w:val="00265ABB"/>
    <w:rsid w:val="00265CAC"/>
    <w:rsid w:val="0026787E"/>
    <w:rsid w:val="00267891"/>
    <w:rsid w:val="002700F7"/>
    <w:rsid w:val="0027034E"/>
    <w:rsid w:val="00274212"/>
    <w:rsid w:val="0027520B"/>
    <w:rsid w:val="00275851"/>
    <w:rsid w:val="00276302"/>
    <w:rsid w:val="0027656D"/>
    <w:rsid w:val="002766B1"/>
    <w:rsid w:val="00277311"/>
    <w:rsid w:val="002778FE"/>
    <w:rsid w:val="00280019"/>
    <w:rsid w:val="00282303"/>
    <w:rsid w:val="0028504E"/>
    <w:rsid w:val="00285F33"/>
    <w:rsid w:val="00286D60"/>
    <w:rsid w:val="002873B9"/>
    <w:rsid w:val="002902A4"/>
    <w:rsid w:val="0029109C"/>
    <w:rsid w:val="00292532"/>
    <w:rsid w:val="002927E9"/>
    <w:rsid w:val="002932D0"/>
    <w:rsid w:val="0029578D"/>
    <w:rsid w:val="00296A06"/>
    <w:rsid w:val="002A054F"/>
    <w:rsid w:val="002A1308"/>
    <w:rsid w:val="002A4258"/>
    <w:rsid w:val="002A6AD6"/>
    <w:rsid w:val="002B215F"/>
    <w:rsid w:val="002B3945"/>
    <w:rsid w:val="002B3988"/>
    <w:rsid w:val="002B517D"/>
    <w:rsid w:val="002B604D"/>
    <w:rsid w:val="002B78E2"/>
    <w:rsid w:val="002B7AE5"/>
    <w:rsid w:val="002C0798"/>
    <w:rsid w:val="002C18ED"/>
    <w:rsid w:val="002C22ED"/>
    <w:rsid w:val="002C37C9"/>
    <w:rsid w:val="002C4165"/>
    <w:rsid w:val="002C4EC2"/>
    <w:rsid w:val="002C510C"/>
    <w:rsid w:val="002C538B"/>
    <w:rsid w:val="002C70F8"/>
    <w:rsid w:val="002D0CB6"/>
    <w:rsid w:val="002D0CDE"/>
    <w:rsid w:val="002D0E65"/>
    <w:rsid w:val="002D163F"/>
    <w:rsid w:val="002D3601"/>
    <w:rsid w:val="002D3FBA"/>
    <w:rsid w:val="002D4538"/>
    <w:rsid w:val="002D5C38"/>
    <w:rsid w:val="002E13B7"/>
    <w:rsid w:val="002E14E4"/>
    <w:rsid w:val="002E2628"/>
    <w:rsid w:val="002E2671"/>
    <w:rsid w:val="002E3CDB"/>
    <w:rsid w:val="002E4D3D"/>
    <w:rsid w:val="002E4FE0"/>
    <w:rsid w:val="002E5090"/>
    <w:rsid w:val="002E51B4"/>
    <w:rsid w:val="002E51E8"/>
    <w:rsid w:val="002E588C"/>
    <w:rsid w:val="002E5A2C"/>
    <w:rsid w:val="002F0A1E"/>
    <w:rsid w:val="002F0A7A"/>
    <w:rsid w:val="002F1A30"/>
    <w:rsid w:val="002F2DB6"/>
    <w:rsid w:val="002F2DD7"/>
    <w:rsid w:val="002F3751"/>
    <w:rsid w:val="002F4712"/>
    <w:rsid w:val="002F5C4E"/>
    <w:rsid w:val="002F6AC5"/>
    <w:rsid w:val="002F6DD9"/>
    <w:rsid w:val="002F75C8"/>
    <w:rsid w:val="00300797"/>
    <w:rsid w:val="003010E5"/>
    <w:rsid w:val="00301107"/>
    <w:rsid w:val="00301390"/>
    <w:rsid w:val="003013FD"/>
    <w:rsid w:val="003015D4"/>
    <w:rsid w:val="00303ABF"/>
    <w:rsid w:val="003045BB"/>
    <w:rsid w:val="00305335"/>
    <w:rsid w:val="00305352"/>
    <w:rsid w:val="00305F98"/>
    <w:rsid w:val="00310D4D"/>
    <w:rsid w:val="00312BCF"/>
    <w:rsid w:val="00313B0E"/>
    <w:rsid w:val="00313D0F"/>
    <w:rsid w:val="00313F42"/>
    <w:rsid w:val="003147D9"/>
    <w:rsid w:val="00314A7F"/>
    <w:rsid w:val="00314AD7"/>
    <w:rsid w:val="00314AEB"/>
    <w:rsid w:val="003164F4"/>
    <w:rsid w:val="003168BB"/>
    <w:rsid w:val="003210A1"/>
    <w:rsid w:val="00321A4B"/>
    <w:rsid w:val="00323C23"/>
    <w:rsid w:val="0032432B"/>
    <w:rsid w:val="003250AF"/>
    <w:rsid w:val="003251E0"/>
    <w:rsid w:val="00326526"/>
    <w:rsid w:val="0032726B"/>
    <w:rsid w:val="00327CE4"/>
    <w:rsid w:val="00331EB9"/>
    <w:rsid w:val="00332ED6"/>
    <w:rsid w:val="003338B5"/>
    <w:rsid w:val="00333AC5"/>
    <w:rsid w:val="00334064"/>
    <w:rsid w:val="0033450F"/>
    <w:rsid w:val="00334F6F"/>
    <w:rsid w:val="00335791"/>
    <w:rsid w:val="003364D2"/>
    <w:rsid w:val="00336510"/>
    <w:rsid w:val="003368D2"/>
    <w:rsid w:val="003373FB"/>
    <w:rsid w:val="003377FE"/>
    <w:rsid w:val="003405C9"/>
    <w:rsid w:val="00341390"/>
    <w:rsid w:val="00342280"/>
    <w:rsid w:val="00344E59"/>
    <w:rsid w:val="00345211"/>
    <w:rsid w:val="003475DC"/>
    <w:rsid w:val="0034768F"/>
    <w:rsid w:val="003542A8"/>
    <w:rsid w:val="003546A7"/>
    <w:rsid w:val="0035541F"/>
    <w:rsid w:val="003560A6"/>
    <w:rsid w:val="00356639"/>
    <w:rsid w:val="00357AAB"/>
    <w:rsid w:val="0036008A"/>
    <w:rsid w:val="00360A9D"/>
    <w:rsid w:val="00360E74"/>
    <w:rsid w:val="00363779"/>
    <w:rsid w:val="00365B83"/>
    <w:rsid w:val="00365C76"/>
    <w:rsid w:val="0036617C"/>
    <w:rsid w:val="00370C15"/>
    <w:rsid w:val="0037567C"/>
    <w:rsid w:val="003763A5"/>
    <w:rsid w:val="003772CC"/>
    <w:rsid w:val="0038121F"/>
    <w:rsid w:val="003825F4"/>
    <w:rsid w:val="00382EF0"/>
    <w:rsid w:val="0038308D"/>
    <w:rsid w:val="00383530"/>
    <w:rsid w:val="00383892"/>
    <w:rsid w:val="00383F1F"/>
    <w:rsid w:val="0038508D"/>
    <w:rsid w:val="003856F3"/>
    <w:rsid w:val="00385B24"/>
    <w:rsid w:val="0038780D"/>
    <w:rsid w:val="003878A2"/>
    <w:rsid w:val="00387E32"/>
    <w:rsid w:val="0039031F"/>
    <w:rsid w:val="00390575"/>
    <w:rsid w:val="003907C3"/>
    <w:rsid w:val="00393B36"/>
    <w:rsid w:val="003945A2"/>
    <w:rsid w:val="00394674"/>
    <w:rsid w:val="003948F3"/>
    <w:rsid w:val="00394E0B"/>
    <w:rsid w:val="003950F0"/>
    <w:rsid w:val="003977A5"/>
    <w:rsid w:val="003A00EA"/>
    <w:rsid w:val="003A0252"/>
    <w:rsid w:val="003A1A7A"/>
    <w:rsid w:val="003A26DA"/>
    <w:rsid w:val="003A29CC"/>
    <w:rsid w:val="003A443F"/>
    <w:rsid w:val="003A4EF3"/>
    <w:rsid w:val="003A592F"/>
    <w:rsid w:val="003A5CD0"/>
    <w:rsid w:val="003A62E1"/>
    <w:rsid w:val="003A6CB1"/>
    <w:rsid w:val="003B142C"/>
    <w:rsid w:val="003B221B"/>
    <w:rsid w:val="003B2EED"/>
    <w:rsid w:val="003B3B66"/>
    <w:rsid w:val="003B44D9"/>
    <w:rsid w:val="003B59B1"/>
    <w:rsid w:val="003B6DD5"/>
    <w:rsid w:val="003B707B"/>
    <w:rsid w:val="003B7AB5"/>
    <w:rsid w:val="003B7F26"/>
    <w:rsid w:val="003C024E"/>
    <w:rsid w:val="003C167A"/>
    <w:rsid w:val="003C16DE"/>
    <w:rsid w:val="003C1834"/>
    <w:rsid w:val="003C27B8"/>
    <w:rsid w:val="003C2F88"/>
    <w:rsid w:val="003C4D24"/>
    <w:rsid w:val="003C626C"/>
    <w:rsid w:val="003C638D"/>
    <w:rsid w:val="003C7463"/>
    <w:rsid w:val="003C7841"/>
    <w:rsid w:val="003C7CA3"/>
    <w:rsid w:val="003D12EA"/>
    <w:rsid w:val="003D2FA9"/>
    <w:rsid w:val="003D3139"/>
    <w:rsid w:val="003D3C91"/>
    <w:rsid w:val="003D41F2"/>
    <w:rsid w:val="003D57C5"/>
    <w:rsid w:val="003D5E2D"/>
    <w:rsid w:val="003D5F04"/>
    <w:rsid w:val="003D688B"/>
    <w:rsid w:val="003D7579"/>
    <w:rsid w:val="003E0FAE"/>
    <w:rsid w:val="003E2CA8"/>
    <w:rsid w:val="003E3512"/>
    <w:rsid w:val="003E457A"/>
    <w:rsid w:val="003E48CC"/>
    <w:rsid w:val="003F04AC"/>
    <w:rsid w:val="003F04D0"/>
    <w:rsid w:val="003F14DC"/>
    <w:rsid w:val="003F2974"/>
    <w:rsid w:val="003F3C5D"/>
    <w:rsid w:val="003F4886"/>
    <w:rsid w:val="003F4B39"/>
    <w:rsid w:val="003F5951"/>
    <w:rsid w:val="003F6959"/>
    <w:rsid w:val="003F777B"/>
    <w:rsid w:val="003F7FF2"/>
    <w:rsid w:val="00401A1F"/>
    <w:rsid w:val="004034FF"/>
    <w:rsid w:val="00404D3C"/>
    <w:rsid w:val="00411268"/>
    <w:rsid w:val="004115F5"/>
    <w:rsid w:val="0041166F"/>
    <w:rsid w:val="00411E8E"/>
    <w:rsid w:val="004123E5"/>
    <w:rsid w:val="00413049"/>
    <w:rsid w:val="0041448E"/>
    <w:rsid w:val="004145AE"/>
    <w:rsid w:val="004203B7"/>
    <w:rsid w:val="004215A8"/>
    <w:rsid w:val="004225A4"/>
    <w:rsid w:val="00422644"/>
    <w:rsid w:val="004228B9"/>
    <w:rsid w:val="004232FA"/>
    <w:rsid w:val="0042352B"/>
    <w:rsid w:val="004248A7"/>
    <w:rsid w:val="00425209"/>
    <w:rsid w:val="00425442"/>
    <w:rsid w:val="00425C0A"/>
    <w:rsid w:val="00427628"/>
    <w:rsid w:val="0043021A"/>
    <w:rsid w:val="004306E5"/>
    <w:rsid w:val="00430C8F"/>
    <w:rsid w:val="00431284"/>
    <w:rsid w:val="004327A2"/>
    <w:rsid w:val="00432EA4"/>
    <w:rsid w:val="00433C57"/>
    <w:rsid w:val="00434590"/>
    <w:rsid w:val="00435246"/>
    <w:rsid w:val="00435B0C"/>
    <w:rsid w:val="00435C44"/>
    <w:rsid w:val="00437507"/>
    <w:rsid w:val="00440B11"/>
    <w:rsid w:val="0044149E"/>
    <w:rsid w:val="0044181F"/>
    <w:rsid w:val="00441C92"/>
    <w:rsid w:val="0044202D"/>
    <w:rsid w:val="0044256B"/>
    <w:rsid w:val="00442B5B"/>
    <w:rsid w:val="0044312D"/>
    <w:rsid w:val="00444A7D"/>
    <w:rsid w:val="00444BDE"/>
    <w:rsid w:val="0044519F"/>
    <w:rsid w:val="00445D0A"/>
    <w:rsid w:val="00446E96"/>
    <w:rsid w:val="004507C9"/>
    <w:rsid w:val="00451003"/>
    <w:rsid w:val="00451B8C"/>
    <w:rsid w:val="0045213C"/>
    <w:rsid w:val="00452D05"/>
    <w:rsid w:val="00453640"/>
    <w:rsid w:val="00455282"/>
    <w:rsid w:val="00455358"/>
    <w:rsid w:val="00455740"/>
    <w:rsid w:val="00455803"/>
    <w:rsid w:val="004564FD"/>
    <w:rsid w:val="004570D9"/>
    <w:rsid w:val="004575C3"/>
    <w:rsid w:val="004602FB"/>
    <w:rsid w:val="0046037D"/>
    <w:rsid w:val="00460ACE"/>
    <w:rsid w:val="00461C81"/>
    <w:rsid w:val="00462F15"/>
    <w:rsid w:val="0046377B"/>
    <w:rsid w:val="00463A2E"/>
    <w:rsid w:val="0046501F"/>
    <w:rsid w:val="00465833"/>
    <w:rsid w:val="004661A9"/>
    <w:rsid w:val="004666F3"/>
    <w:rsid w:val="00467F67"/>
    <w:rsid w:val="00471968"/>
    <w:rsid w:val="00472552"/>
    <w:rsid w:val="00472BC9"/>
    <w:rsid w:val="00475E97"/>
    <w:rsid w:val="004768E3"/>
    <w:rsid w:val="00476B40"/>
    <w:rsid w:val="004774B8"/>
    <w:rsid w:val="00477EC2"/>
    <w:rsid w:val="00480F3C"/>
    <w:rsid w:val="0048146F"/>
    <w:rsid w:val="004824A9"/>
    <w:rsid w:val="00483473"/>
    <w:rsid w:val="004834D5"/>
    <w:rsid w:val="00484B1D"/>
    <w:rsid w:val="00484B9D"/>
    <w:rsid w:val="00486B01"/>
    <w:rsid w:val="00487734"/>
    <w:rsid w:val="0049133A"/>
    <w:rsid w:val="00492735"/>
    <w:rsid w:val="00492774"/>
    <w:rsid w:val="00492780"/>
    <w:rsid w:val="00492AE6"/>
    <w:rsid w:val="00493910"/>
    <w:rsid w:val="00494284"/>
    <w:rsid w:val="00496786"/>
    <w:rsid w:val="00496C70"/>
    <w:rsid w:val="00497343"/>
    <w:rsid w:val="00497F9D"/>
    <w:rsid w:val="004A09D2"/>
    <w:rsid w:val="004A0C9C"/>
    <w:rsid w:val="004A16BB"/>
    <w:rsid w:val="004A26D3"/>
    <w:rsid w:val="004A2CE2"/>
    <w:rsid w:val="004A2E86"/>
    <w:rsid w:val="004A4A88"/>
    <w:rsid w:val="004A5DCE"/>
    <w:rsid w:val="004B016E"/>
    <w:rsid w:val="004B01A5"/>
    <w:rsid w:val="004B1F29"/>
    <w:rsid w:val="004B27D6"/>
    <w:rsid w:val="004B3937"/>
    <w:rsid w:val="004B3B5C"/>
    <w:rsid w:val="004B64F4"/>
    <w:rsid w:val="004B75A6"/>
    <w:rsid w:val="004B7D79"/>
    <w:rsid w:val="004C07AD"/>
    <w:rsid w:val="004C0FD2"/>
    <w:rsid w:val="004C122C"/>
    <w:rsid w:val="004C2CA6"/>
    <w:rsid w:val="004C3891"/>
    <w:rsid w:val="004C5096"/>
    <w:rsid w:val="004C53B3"/>
    <w:rsid w:val="004C5842"/>
    <w:rsid w:val="004C6911"/>
    <w:rsid w:val="004C6E75"/>
    <w:rsid w:val="004C7789"/>
    <w:rsid w:val="004C7A7A"/>
    <w:rsid w:val="004D21CA"/>
    <w:rsid w:val="004D27F2"/>
    <w:rsid w:val="004D3110"/>
    <w:rsid w:val="004D3181"/>
    <w:rsid w:val="004D32F4"/>
    <w:rsid w:val="004D3809"/>
    <w:rsid w:val="004D3A76"/>
    <w:rsid w:val="004D3C09"/>
    <w:rsid w:val="004D562D"/>
    <w:rsid w:val="004D6955"/>
    <w:rsid w:val="004E08C2"/>
    <w:rsid w:val="004E0B4A"/>
    <w:rsid w:val="004E1818"/>
    <w:rsid w:val="004E1F5D"/>
    <w:rsid w:val="004E253E"/>
    <w:rsid w:val="004E2B11"/>
    <w:rsid w:val="004E329E"/>
    <w:rsid w:val="004E3E8C"/>
    <w:rsid w:val="004E61D9"/>
    <w:rsid w:val="004E61EF"/>
    <w:rsid w:val="004E654D"/>
    <w:rsid w:val="004E6B26"/>
    <w:rsid w:val="004E7BFC"/>
    <w:rsid w:val="004F0EA7"/>
    <w:rsid w:val="004F25B3"/>
    <w:rsid w:val="004F321E"/>
    <w:rsid w:val="004F3283"/>
    <w:rsid w:val="004F43F9"/>
    <w:rsid w:val="004F45EF"/>
    <w:rsid w:val="004F4CC3"/>
    <w:rsid w:val="004F4F18"/>
    <w:rsid w:val="004F5087"/>
    <w:rsid w:val="004F70A1"/>
    <w:rsid w:val="004F758F"/>
    <w:rsid w:val="005002C6"/>
    <w:rsid w:val="005008C7"/>
    <w:rsid w:val="00502836"/>
    <w:rsid w:val="00503597"/>
    <w:rsid w:val="00504C29"/>
    <w:rsid w:val="00504EEF"/>
    <w:rsid w:val="00506377"/>
    <w:rsid w:val="00507CE7"/>
    <w:rsid w:val="00510AA2"/>
    <w:rsid w:val="00511D04"/>
    <w:rsid w:val="00511E0B"/>
    <w:rsid w:val="00512867"/>
    <w:rsid w:val="00513345"/>
    <w:rsid w:val="0051490C"/>
    <w:rsid w:val="00514D0E"/>
    <w:rsid w:val="005150E6"/>
    <w:rsid w:val="00516BEB"/>
    <w:rsid w:val="005201D8"/>
    <w:rsid w:val="00520A73"/>
    <w:rsid w:val="0052217A"/>
    <w:rsid w:val="0052455E"/>
    <w:rsid w:val="005249A4"/>
    <w:rsid w:val="005260FF"/>
    <w:rsid w:val="00526153"/>
    <w:rsid w:val="00526AED"/>
    <w:rsid w:val="00530988"/>
    <w:rsid w:val="00531696"/>
    <w:rsid w:val="005323E8"/>
    <w:rsid w:val="00533E7C"/>
    <w:rsid w:val="00534E77"/>
    <w:rsid w:val="005361C6"/>
    <w:rsid w:val="00536584"/>
    <w:rsid w:val="005367E8"/>
    <w:rsid w:val="00536954"/>
    <w:rsid w:val="00536C17"/>
    <w:rsid w:val="00536C69"/>
    <w:rsid w:val="00542343"/>
    <w:rsid w:val="00542598"/>
    <w:rsid w:val="0054359A"/>
    <w:rsid w:val="005439AC"/>
    <w:rsid w:val="00545121"/>
    <w:rsid w:val="00545243"/>
    <w:rsid w:val="0054552B"/>
    <w:rsid w:val="00545C42"/>
    <w:rsid w:val="00546073"/>
    <w:rsid w:val="00547AE4"/>
    <w:rsid w:val="00550966"/>
    <w:rsid w:val="005530EA"/>
    <w:rsid w:val="00555437"/>
    <w:rsid w:val="0055550F"/>
    <w:rsid w:val="00556DEE"/>
    <w:rsid w:val="00560124"/>
    <w:rsid w:val="00560698"/>
    <w:rsid w:val="0056187D"/>
    <w:rsid w:val="00561B3A"/>
    <w:rsid w:val="00562809"/>
    <w:rsid w:val="00563192"/>
    <w:rsid w:val="00563830"/>
    <w:rsid w:val="00564DC3"/>
    <w:rsid w:val="00564ED7"/>
    <w:rsid w:val="00565587"/>
    <w:rsid w:val="0056591F"/>
    <w:rsid w:val="00565D91"/>
    <w:rsid w:val="00565F1C"/>
    <w:rsid w:val="00565F3A"/>
    <w:rsid w:val="005667B3"/>
    <w:rsid w:val="0056777C"/>
    <w:rsid w:val="00567CA5"/>
    <w:rsid w:val="005700E8"/>
    <w:rsid w:val="00574E2D"/>
    <w:rsid w:val="00575300"/>
    <w:rsid w:val="00575BE6"/>
    <w:rsid w:val="00576162"/>
    <w:rsid w:val="00576638"/>
    <w:rsid w:val="005768C4"/>
    <w:rsid w:val="005776AB"/>
    <w:rsid w:val="005810BA"/>
    <w:rsid w:val="005815DD"/>
    <w:rsid w:val="00581722"/>
    <w:rsid w:val="00581B91"/>
    <w:rsid w:val="00582AC0"/>
    <w:rsid w:val="00584FDD"/>
    <w:rsid w:val="00586189"/>
    <w:rsid w:val="0058791C"/>
    <w:rsid w:val="005900C7"/>
    <w:rsid w:val="00590606"/>
    <w:rsid w:val="005912B2"/>
    <w:rsid w:val="005918E8"/>
    <w:rsid w:val="00591F6C"/>
    <w:rsid w:val="0059249E"/>
    <w:rsid w:val="00592725"/>
    <w:rsid w:val="00592C41"/>
    <w:rsid w:val="00592EA1"/>
    <w:rsid w:val="0059325E"/>
    <w:rsid w:val="00595249"/>
    <w:rsid w:val="00596BE8"/>
    <w:rsid w:val="005975A2"/>
    <w:rsid w:val="005A0047"/>
    <w:rsid w:val="005A04B3"/>
    <w:rsid w:val="005A0B20"/>
    <w:rsid w:val="005A0B25"/>
    <w:rsid w:val="005A10F5"/>
    <w:rsid w:val="005A1757"/>
    <w:rsid w:val="005A1D47"/>
    <w:rsid w:val="005A1DBE"/>
    <w:rsid w:val="005A2563"/>
    <w:rsid w:val="005A3168"/>
    <w:rsid w:val="005A40C3"/>
    <w:rsid w:val="005A606A"/>
    <w:rsid w:val="005A76AD"/>
    <w:rsid w:val="005A7962"/>
    <w:rsid w:val="005B0695"/>
    <w:rsid w:val="005B2AE1"/>
    <w:rsid w:val="005B426A"/>
    <w:rsid w:val="005B4470"/>
    <w:rsid w:val="005B5868"/>
    <w:rsid w:val="005B6ADD"/>
    <w:rsid w:val="005B7355"/>
    <w:rsid w:val="005B7B44"/>
    <w:rsid w:val="005C27BF"/>
    <w:rsid w:val="005C3315"/>
    <w:rsid w:val="005C3706"/>
    <w:rsid w:val="005C4962"/>
    <w:rsid w:val="005C621B"/>
    <w:rsid w:val="005C6B8E"/>
    <w:rsid w:val="005D0E83"/>
    <w:rsid w:val="005D1C75"/>
    <w:rsid w:val="005D3497"/>
    <w:rsid w:val="005D424A"/>
    <w:rsid w:val="005D4910"/>
    <w:rsid w:val="005D54EC"/>
    <w:rsid w:val="005D5889"/>
    <w:rsid w:val="005D68A0"/>
    <w:rsid w:val="005D710B"/>
    <w:rsid w:val="005D798C"/>
    <w:rsid w:val="005D7AF2"/>
    <w:rsid w:val="005E1BFB"/>
    <w:rsid w:val="005E21B1"/>
    <w:rsid w:val="005E251F"/>
    <w:rsid w:val="005E2D8D"/>
    <w:rsid w:val="005E32D3"/>
    <w:rsid w:val="005E3D49"/>
    <w:rsid w:val="005E42E9"/>
    <w:rsid w:val="005E4484"/>
    <w:rsid w:val="005E497C"/>
    <w:rsid w:val="005E49CA"/>
    <w:rsid w:val="005E6705"/>
    <w:rsid w:val="005E7706"/>
    <w:rsid w:val="005E7B36"/>
    <w:rsid w:val="005F1E2F"/>
    <w:rsid w:val="005F33A6"/>
    <w:rsid w:val="005F3748"/>
    <w:rsid w:val="005F3C46"/>
    <w:rsid w:val="005F5215"/>
    <w:rsid w:val="005F61D2"/>
    <w:rsid w:val="005F6C33"/>
    <w:rsid w:val="00600102"/>
    <w:rsid w:val="00601D75"/>
    <w:rsid w:val="00602BC6"/>
    <w:rsid w:val="006040B8"/>
    <w:rsid w:val="00604C04"/>
    <w:rsid w:val="00604D54"/>
    <w:rsid w:val="006055F3"/>
    <w:rsid w:val="00605628"/>
    <w:rsid w:val="0060608F"/>
    <w:rsid w:val="00606E3C"/>
    <w:rsid w:val="006071A1"/>
    <w:rsid w:val="00610683"/>
    <w:rsid w:val="00610D33"/>
    <w:rsid w:val="006137CC"/>
    <w:rsid w:val="00613A7A"/>
    <w:rsid w:val="00613D0D"/>
    <w:rsid w:val="00614363"/>
    <w:rsid w:val="0061438A"/>
    <w:rsid w:val="00617750"/>
    <w:rsid w:val="006226D0"/>
    <w:rsid w:val="00622B0F"/>
    <w:rsid w:val="00622F73"/>
    <w:rsid w:val="00623877"/>
    <w:rsid w:val="006264F0"/>
    <w:rsid w:val="00627C32"/>
    <w:rsid w:val="0063026D"/>
    <w:rsid w:val="00630C5F"/>
    <w:rsid w:val="00631AE8"/>
    <w:rsid w:val="00632A23"/>
    <w:rsid w:val="006335E6"/>
    <w:rsid w:val="00633D06"/>
    <w:rsid w:val="00633F37"/>
    <w:rsid w:val="00635CA5"/>
    <w:rsid w:val="00637451"/>
    <w:rsid w:val="00637558"/>
    <w:rsid w:val="00640003"/>
    <w:rsid w:val="0064085E"/>
    <w:rsid w:val="00641799"/>
    <w:rsid w:val="00641ACC"/>
    <w:rsid w:val="00641E62"/>
    <w:rsid w:val="006420EE"/>
    <w:rsid w:val="00642502"/>
    <w:rsid w:val="006435B9"/>
    <w:rsid w:val="00643CD0"/>
    <w:rsid w:val="0064408C"/>
    <w:rsid w:val="00645599"/>
    <w:rsid w:val="0064612F"/>
    <w:rsid w:val="00646421"/>
    <w:rsid w:val="00646DC9"/>
    <w:rsid w:val="00646F5B"/>
    <w:rsid w:val="0064726A"/>
    <w:rsid w:val="00647C27"/>
    <w:rsid w:val="0065052B"/>
    <w:rsid w:val="0065072F"/>
    <w:rsid w:val="006507AF"/>
    <w:rsid w:val="00651EF4"/>
    <w:rsid w:val="006520F3"/>
    <w:rsid w:val="00652AED"/>
    <w:rsid w:val="006537A9"/>
    <w:rsid w:val="00653B0F"/>
    <w:rsid w:val="006558EA"/>
    <w:rsid w:val="00660271"/>
    <w:rsid w:val="0066128F"/>
    <w:rsid w:val="00662515"/>
    <w:rsid w:val="0066332A"/>
    <w:rsid w:val="006641C1"/>
    <w:rsid w:val="0066484C"/>
    <w:rsid w:val="00664D87"/>
    <w:rsid w:val="00665AA1"/>
    <w:rsid w:val="006677EB"/>
    <w:rsid w:val="00671BC4"/>
    <w:rsid w:val="00672947"/>
    <w:rsid w:val="00672E77"/>
    <w:rsid w:val="00673E89"/>
    <w:rsid w:val="00680317"/>
    <w:rsid w:val="0068036C"/>
    <w:rsid w:val="0068093D"/>
    <w:rsid w:val="00681689"/>
    <w:rsid w:val="00681EAB"/>
    <w:rsid w:val="00682587"/>
    <w:rsid w:val="0068316A"/>
    <w:rsid w:val="00683E0D"/>
    <w:rsid w:val="00684758"/>
    <w:rsid w:val="00686045"/>
    <w:rsid w:val="00686BC7"/>
    <w:rsid w:val="00691F26"/>
    <w:rsid w:val="00693191"/>
    <w:rsid w:val="006935B0"/>
    <w:rsid w:val="0069434C"/>
    <w:rsid w:val="006944FA"/>
    <w:rsid w:val="00694E3D"/>
    <w:rsid w:val="00695363"/>
    <w:rsid w:val="00695FBB"/>
    <w:rsid w:val="00695FEB"/>
    <w:rsid w:val="006961E8"/>
    <w:rsid w:val="006A018C"/>
    <w:rsid w:val="006A0BF3"/>
    <w:rsid w:val="006A15B7"/>
    <w:rsid w:val="006A1B88"/>
    <w:rsid w:val="006A31CF"/>
    <w:rsid w:val="006A3A88"/>
    <w:rsid w:val="006A5F01"/>
    <w:rsid w:val="006A6507"/>
    <w:rsid w:val="006B1012"/>
    <w:rsid w:val="006B180C"/>
    <w:rsid w:val="006B185E"/>
    <w:rsid w:val="006B1BD8"/>
    <w:rsid w:val="006B1CF1"/>
    <w:rsid w:val="006B2B3C"/>
    <w:rsid w:val="006B3DC4"/>
    <w:rsid w:val="006B401F"/>
    <w:rsid w:val="006B5114"/>
    <w:rsid w:val="006B7AFD"/>
    <w:rsid w:val="006C04EB"/>
    <w:rsid w:val="006C1B43"/>
    <w:rsid w:val="006C2BF9"/>
    <w:rsid w:val="006C3334"/>
    <w:rsid w:val="006C4528"/>
    <w:rsid w:val="006C48BA"/>
    <w:rsid w:val="006C649A"/>
    <w:rsid w:val="006C7C16"/>
    <w:rsid w:val="006D0C61"/>
    <w:rsid w:val="006D0C7A"/>
    <w:rsid w:val="006D4204"/>
    <w:rsid w:val="006D4934"/>
    <w:rsid w:val="006D58E0"/>
    <w:rsid w:val="006D6B71"/>
    <w:rsid w:val="006D7C23"/>
    <w:rsid w:val="006D7C42"/>
    <w:rsid w:val="006E09A5"/>
    <w:rsid w:val="006E138D"/>
    <w:rsid w:val="006E16A3"/>
    <w:rsid w:val="006E179C"/>
    <w:rsid w:val="006E1EAB"/>
    <w:rsid w:val="006E20D2"/>
    <w:rsid w:val="006E5712"/>
    <w:rsid w:val="006E5A84"/>
    <w:rsid w:val="006E7908"/>
    <w:rsid w:val="006F0257"/>
    <w:rsid w:val="006F1AF0"/>
    <w:rsid w:val="006F2470"/>
    <w:rsid w:val="006F3471"/>
    <w:rsid w:val="006F36DA"/>
    <w:rsid w:val="006F37D9"/>
    <w:rsid w:val="006F4001"/>
    <w:rsid w:val="006F4560"/>
    <w:rsid w:val="006F556E"/>
    <w:rsid w:val="006F5CBB"/>
    <w:rsid w:val="006F62AB"/>
    <w:rsid w:val="006F7AAF"/>
    <w:rsid w:val="006F7B9B"/>
    <w:rsid w:val="00700B35"/>
    <w:rsid w:val="007024B3"/>
    <w:rsid w:val="00702615"/>
    <w:rsid w:val="007040D1"/>
    <w:rsid w:val="007045C8"/>
    <w:rsid w:val="00704DEB"/>
    <w:rsid w:val="007057CB"/>
    <w:rsid w:val="00705D39"/>
    <w:rsid w:val="00705D73"/>
    <w:rsid w:val="007064FE"/>
    <w:rsid w:val="007070DA"/>
    <w:rsid w:val="00707976"/>
    <w:rsid w:val="00707E3B"/>
    <w:rsid w:val="0071005C"/>
    <w:rsid w:val="0071041F"/>
    <w:rsid w:val="00710872"/>
    <w:rsid w:val="007112B5"/>
    <w:rsid w:val="007118E3"/>
    <w:rsid w:val="00712386"/>
    <w:rsid w:val="007133AC"/>
    <w:rsid w:val="00713C16"/>
    <w:rsid w:val="00713FC0"/>
    <w:rsid w:val="00714513"/>
    <w:rsid w:val="00714522"/>
    <w:rsid w:val="00715B1B"/>
    <w:rsid w:val="007177C3"/>
    <w:rsid w:val="0072169B"/>
    <w:rsid w:val="00721768"/>
    <w:rsid w:val="007256A7"/>
    <w:rsid w:val="00726D56"/>
    <w:rsid w:val="00727932"/>
    <w:rsid w:val="00730098"/>
    <w:rsid w:val="00731355"/>
    <w:rsid w:val="007360E0"/>
    <w:rsid w:val="00736465"/>
    <w:rsid w:val="00736F5B"/>
    <w:rsid w:val="0074046B"/>
    <w:rsid w:val="007424DC"/>
    <w:rsid w:val="007426D4"/>
    <w:rsid w:val="0074280A"/>
    <w:rsid w:val="00742E5D"/>
    <w:rsid w:val="007445B4"/>
    <w:rsid w:val="00745D3D"/>
    <w:rsid w:val="00745DA8"/>
    <w:rsid w:val="007500CF"/>
    <w:rsid w:val="007500FF"/>
    <w:rsid w:val="007509B0"/>
    <w:rsid w:val="00750D08"/>
    <w:rsid w:val="00752DF6"/>
    <w:rsid w:val="007533D6"/>
    <w:rsid w:val="007539C9"/>
    <w:rsid w:val="007543E6"/>
    <w:rsid w:val="00754A95"/>
    <w:rsid w:val="00755074"/>
    <w:rsid w:val="007555F0"/>
    <w:rsid w:val="00755863"/>
    <w:rsid w:val="00755FCB"/>
    <w:rsid w:val="007562D4"/>
    <w:rsid w:val="0075635D"/>
    <w:rsid w:val="00756DE9"/>
    <w:rsid w:val="007571FA"/>
    <w:rsid w:val="00757776"/>
    <w:rsid w:val="00757879"/>
    <w:rsid w:val="00760754"/>
    <w:rsid w:val="00760AA1"/>
    <w:rsid w:val="00760EDE"/>
    <w:rsid w:val="00761245"/>
    <w:rsid w:val="0076179B"/>
    <w:rsid w:val="007626D7"/>
    <w:rsid w:val="00766DAD"/>
    <w:rsid w:val="00766EE0"/>
    <w:rsid w:val="00767279"/>
    <w:rsid w:val="00767778"/>
    <w:rsid w:val="00767C74"/>
    <w:rsid w:val="00770B48"/>
    <w:rsid w:val="00771060"/>
    <w:rsid w:val="00771126"/>
    <w:rsid w:val="007712F1"/>
    <w:rsid w:val="007713A2"/>
    <w:rsid w:val="00771D11"/>
    <w:rsid w:val="007722ED"/>
    <w:rsid w:val="00774179"/>
    <w:rsid w:val="0077447B"/>
    <w:rsid w:val="00774845"/>
    <w:rsid w:val="00774B27"/>
    <w:rsid w:val="00775A83"/>
    <w:rsid w:val="00780BF2"/>
    <w:rsid w:val="007827E1"/>
    <w:rsid w:val="00783FD3"/>
    <w:rsid w:val="007841C2"/>
    <w:rsid w:val="0078467E"/>
    <w:rsid w:val="00786F74"/>
    <w:rsid w:val="00787812"/>
    <w:rsid w:val="00787F38"/>
    <w:rsid w:val="007926AF"/>
    <w:rsid w:val="007927FB"/>
    <w:rsid w:val="00792D74"/>
    <w:rsid w:val="00792EC5"/>
    <w:rsid w:val="00793014"/>
    <w:rsid w:val="00793E01"/>
    <w:rsid w:val="00794EF4"/>
    <w:rsid w:val="007953A4"/>
    <w:rsid w:val="0079786C"/>
    <w:rsid w:val="007978A1"/>
    <w:rsid w:val="00797E75"/>
    <w:rsid w:val="007A044F"/>
    <w:rsid w:val="007A05B7"/>
    <w:rsid w:val="007A09E5"/>
    <w:rsid w:val="007A23C4"/>
    <w:rsid w:val="007A26B2"/>
    <w:rsid w:val="007A381D"/>
    <w:rsid w:val="007A5C34"/>
    <w:rsid w:val="007A6491"/>
    <w:rsid w:val="007B0374"/>
    <w:rsid w:val="007B15A8"/>
    <w:rsid w:val="007B3279"/>
    <w:rsid w:val="007B3B8D"/>
    <w:rsid w:val="007B486B"/>
    <w:rsid w:val="007B4992"/>
    <w:rsid w:val="007B4AD4"/>
    <w:rsid w:val="007B5361"/>
    <w:rsid w:val="007B65EC"/>
    <w:rsid w:val="007C0824"/>
    <w:rsid w:val="007C0CE5"/>
    <w:rsid w:val="007C1427"/>
    <w:rsid w:val="007C183A"/>
    <w:rsid w:val="007C1E40"/>
    <w:rsid w:val="007C7351"/>
    <w:rsid w:val="007D0B47"/>
    <w:rsid w:val="007D3598"/>
    <w:rsid w:val="007D42A7"/>
    <w:rsid w:val="007D4BB0"/>
    <w:rsid w:val="007D56C6"/>
    <w:rsid w:val="007D71EE"/>
    <w:rsid w:val="007D7F47"/>
    <w:rsid w:val="007E122D"/>
    <w:rsid w:val="007E1D70"/>
    <w:rsid w:val="007E2516"/>
    <w:rsid w:val="007E3C87"/>
    <w:rsid w:val="007E66E4"/>
    <w:rsid w:val="007E6BEA"/>
    <w:rsid w:val="007E7455"/>
    <w:rsid w:val="007E7AAB"/>
    <w:rsid w:val="007F12F4"/>
    <w:rsid w:val="007F2A4B"/>
    <w:rsid w:val="007F7001"/>
    <w:rsid w:val="007F709B"/>
    <w:rsid w:val="007F7525"/>
    <w:rsid w:val="008020EF"/>
    <w:rsid w:val="00803199"/>
    <w:rsid w:val="00804876"/>
    <w:rsid w:val="00804EEB"/>
    <w:rsid w:val="00804FE8"/>
    <w:rsid w:val="00805187"/>
    <w:rsid w:val="0080743B"/>
    <w:rsid w:val="00807789"/>
    <w:rsid w:val="008124FA"/>
    <w:rsid w:val="008125F9"/>
    <w:rsid w:val="00812BEF"/>
    <w:rsid w:val="008136E5"/>
    <w:rsid w:val="00813E25"/>
    <w:rsid w:val="00814485"/>
    <w:rsid w:val="00814FF3"/>
    <w:rsid w:val="00815658"/>
    <w:rsid w:val="0081658C"/>
    <w:rsid w:val="008174AE"/>
    <w:rsid w:val="00820493"/>
    <w:rsid w:val="00820C31"/>
    <w:rsid w:val="008219CD"/>
    <w:rsid w:val="0082200E"/>
    <w:rsid w:val="008224E5"/>
    <w:rsid w:val="00824C55"/>
    <w:rsid w:val="00826B4C"/>
    <w:rsid w:val="00830E69"/>
    <w:rsid w:val="00831FBA"/>
    <w:rsid w:val="0083295D"/>
    <w:rsid w:val="00832B7D"/>
    <w:rsid w:val="00833A24"/>
    <w:rsid w:val="00833B2D"/>
    <w:rsid w:val="00834FBE"/>
    <w:rsid w:val="00835BB4"/>
    <w:rsid w:val="00836775"/>
    <w:rsid w:val="00836F7C"/>
    <w:rsid w:val="00836F81"/>
    <w:rsid w:val="008371C9"/>
    <w:rsid w:val="00837BD9"/>
    <w:rsid w:val="00837BE6"/>
    <w:rsid w:val="00840B04"/>
    <w:rsid w:val="008424E6"/>
    <w:rsid w:val="008425C5"/>
    <w:rsid w:val="00842967"/>
    <w:rsid w:val="0084476B"/>
    <w:rsid w:val="00845712"/>
    <w:rsid w:val="008463EF"/>
    <w:rsid w:val="00846D32"/>
    <w:rsid w:val="00846EC8"/>
    <w:rsid w:val="0084725D"/>
    <w:rsid w:val="008474BD"/>
    <w:rsid w:val="00851D8E"/>
    <w:rsid w:val="008534C5"/>
    <w:rsid w:val="008545A8"/>
    <w:rsid w:val="00855E0A"/>
    <w:rsid w:val="00856E17"/>
    <w:rsid w:val="00857DCB"/>
    <w:rsid w:val="00860BCB"/>
    <w:rsid w:val="00860C1C"/>
    <w:rsid w:val="00862E33"/>
    <w:rsid w:val="00862F5E"/>
    <w:rsid w:val="00866B2D"/>
    <w:rsid w:val="00866CAA"/>
    <w:rsid w:val="0086722E"/>
    <w:rsid w:val="00867687"/>
    <w:rsid w:val="008708A3"/>
    <w:rsid w:val="00870A79"/>
    <w:rsid w:val="00870F15"/>
    <w:rsid w:val="0087259D"/>
    <w:rsid w:val="00874369"/>
    <w:rsid w:val="008762DE"/>
    <w:rsid w:val="00876327"/>
    <w:rsid w:val="00876BF4"/>
    <w:rsid w:val="0087735F"/>
    <w:rsid w:val="0088037B"/>
    <w:rsid w:val="008809C0"/>
    <w:rsid w:val="00880F5F"/>
    <w:rsid w:val="00881FDA"/>
    <w:rsid w:val="00882953"/>
    <w:rsid w:val="00883771"/>
    <w:rsid w:val="00883AC5"/>
    <w:rsid w:val="00883CE4"/>
    <w:rsid w:val="00884EE4"/>
    <w:rsid w:val="0088575B"/>
    <w:rsid w:val="008860EC"/>
    <w:rsid w:val="008866A4"/>
    <w:rsid w:val="00886E5A"/>
    <w:rsid w:val="00890615"/>
    <w:rsid w:val="00891877"/>
    <w:rsid w:val="008918EF"/>
    <w:rsid w:val="008919A8"/>
    <w:rsid w:val="00891B7E"/>
    <w:rsid w:val="00891C19"/>
    <w:rsid w:val="00892406"/>
    <w:rsid w:val="008925AA"/>
    <w:rsid w:val="008926C6"/>
    <w:rsid w:val="0089299C"/>
    <w:rsid w:val="00894A86"/>
    <w:rsid w:val="00894D22"/>
    <w:rsid w:val="008950BC"/>
    <w:rsid w:val="00896304"/>
    <w:rsid w:val="00897533"/>
    <w:rsid w:val="008A29ED"/>
    <w:rsid w:val="008A2E8E"/>
    <w:rsid w:val="008A3ECC"/>
    <w:rsid w:val="008A46CC"/>
    <w:rsid w:val="008A52D9"/>
    <w:rsid w:val="008A635C"/>
    <w:rsid w:val="008A7DCC"/>
    <w:rsid w:val="008B1180"/>
    <w:rsid w:val="008B12AA"/>
    <w:rsid w:val="008B46E2"/>
    <w:rsid w:val="008B573D"/>
    <w:rsid w:val="008B6273"/>
    <w:rsid w:val="008B6CC2"/>
    <w:rsid w:val="008B7ED0"/>
    <w:rsid w:val="008C019A"/>
    <w:rsid w:val="008C024E"/>
    <w:rsid w:val="008C10D4"/>
    <w:rsid w:val="008C1DC0"/>
    <w:rsid w:val="008C29EC"/>
    <w:rsid w:val="008C2FC6"/>
    <w:rsid w:val="008C4057"/>
    <w:rsid w:val="008C4704"/>
    <w:rsid w:val="008C6052"/>
    <w:rsid w:val="008C71DB"/>
    <w:rsid w:val="008C74A2"/>
    <w:rsid w:val="008D0619"/>
    <w:rsid w:val="008D0796"/>
    <w:rsid w:val="008D0F0A"/>
    <w:rsid w:val="008D25EF"/>
    <w:rsid w:val="008D2EBC"/>
    <w:rsid w:val="008D496E"/>
    <w:rsid w:val="008D4FF7"/>
    <w:rsid w:val="008D5147"/>
    <w:rsid w:val="008D62C7"/>
    <w:rsid w:val="008D6523"/>
    <w:rsid w:val="008D74DA"/>
    <w:rsid w:val="008E057C"/>
    <w:rsid w:val="008E3067"/>
    <w:rsid w:val="008E3801"/>
    <w:rsid w:val="008E3E13"/>
    <w:rsid w:val="008E3F4E"/>
    <w:rsid w:val="008E4CB7"/>
    <w:rsid w:val="008E5A17"/>
    <w:rsid w:val="008E6582"/>
    <w:rsid w:val="008E69E4"/>
    <w:rsid w:val="008E7772"/>
    <w:rsid w:val="008F0184"/>
    <w:rsid w:val="008F06FB"/>
    <w:rsid w:val="008F0BE6"/>
    <w:rsid w:val="008F0F8E"/>
    <w:rsid w:val="008F131C"/>
    <w:rsid w:val="008F13DD"/>
    <w:rsid w:val="008F18B6"/>
    <w:rsid w:val="008F2B5B"/>
    <w:rsid w:val="008F3F1C"/>
    <w:rsid w:val="008F42C0"/>
    <w:rsid w:val="008F4FA4"/>
    <w:rsid w:val="008F6C32"/>
    <w:rsid w:val="008F7986"/>
    <w:rsid w:val="00900789"/>
    <w:rsid w:val="00901B44"/>
    <w:rsid w:val="00901FFB"/>
    <w:rsid w:val="00902EDA"/>
    <w:rsid w:val="00903DEA"/>
    <w:rsid w:val="00904C43"/>
    <w:rsid w:val="0090598C"/>
    <w:rsid w:val="009067E0"/>
    <w:rsid w:val="00906F56"/>
    <w:rsid w:val="009070A8"/>
    <w:rsid w:val="00907DE5"/>
    <w:rsid w:val="009107E3"/>
    <w:rsid w:val="009108BC"/>
    <w:rsid w:val="00911CF8"/>
    <w:rsid w:val="00911E88"/>
    <w:rsid w:val="00913436"/>
    <w:rsid w:val="00914184"/>
    <w:rsid w:val="00914840"/>
    <w:rsid w:val="00915079"/>
    <w:rsid w:val="00915C1A"/>
    <w:rsid w:val="009163C8"/>
    <w:rsid w:val="00917E99"/>
    <w:rsid w:val="00924568"/>
    <w:rsid w:val="00924920"/>
    <w:rsid w:val="00924F77"/>
    <w:rsid w:val="009268AA"/>
    <w:rsid w:val="0093120D"/>
    <w:rsid w:val="00932BA8"/>
    <w:rsid w:val="00933230"/>
    <w:rsid w:val="00933242"/>
    <w:rsid w:val="009335B3"/>
    <w:rsid w:val="009359DD"/>
    <w:rsid w:val="00937F5C"/>
    <w:rsid w:val="00940035"/>
    <w:rsid w:val="00940461"/>
    <w:rsid w:val="00940960"/>
    <w:rsid w:val="00942526"/>
    <w:rsid w:val="0094388B"/>
    <w:rsid w:val="00943DA2"/>
    <w:rsid w:val="00943DE0"/>
    <w:rsid w:val="00945764"/>
    <w:rsid w:val="00947F7E"/>
    <w:rsid w:val="00952BA5"/>
    <w:rsid w:val="00953753"/>
    <w:rsid w:val="00953CA3"/>
    <w:rsid w:val="00954AE8"/>
    <w:rsid w:val="009554AC"/>
    <w:rsid w:val="009556A8"/>
    <w:rsid w:val="00955F3D"/>
    <w:rsid w:val="009563C8"/>
    <w:rsid w:val="00961CB9"/>
    <w:rsid w:val="00962B89"/>
    <w:rsid w:val="009636E6"/>
    <w:rsid w:val="00963D26"/>
    <w:rsid w:val="0096606C"/>
    <w:rsid w:val="00966328"/>
    <w:rsid w:val="00966849"/>
    <w:rsid w:val="009679E1"/>
    <w:rsid w:val="009712B8"/>
    <w:rsid w:val="00971BDB"/>
    <w:rsid w:val="009726B6"/>
    <w:rsid w:val="0097416A"/>
    <w:rsid w:val="00974613"/>
    <w:rsid w:val="0097532C"/>
    <w:rsid w:val="0097673D"/>
    <w:rsid w:val="00977632"/>
    <w:rsid w:val="00981825"/>
    <w:rsid w:val="009825F0"/>
    <w:rsid w:val="0098409A"/>
    <w:rsid w:val="00984180"/>
    <w:rsid w:val="0099205F"/>
    <w:rsid w:val="009924B0"/>
    <w:rsid w:val="00992F8E"/>
    <w:rsid w:val="00993768"/>
    <w:rsid w:val="0099391B"/>
    <w:rsid w:val="0099448D"/>
    <w:rsid w:val="00994FE6"/>
    <w:rsid w:val="00995CFE"/>
    <w:rsid w:val="00995E35"/>
    <w:rsid w:val="00997F42"/>
    <w:rsid w:val="009A0388"/>
    <w:rsid w:val="009A0B28"/>
    <w:rsid w:val="009A35F6"/>
    <w:rsid w:val="009A5C59"/>
    <w:rsid w:val="009A5F87"/>
    <w:rsid w:val="009A6907"/>
    <w:rsid w:val="009A7E67"/>
    <w:rsid w:val="009B01EC"/>
    <w:rsid w:val="009B27ED"/>
    <w:rsid w:val="009B2DE7"/>
    <w:rsid w:val="009B5BC4"/>
    <w:rsid w:val="009B6071"/>
    <w:rsid w:val="009B7FD8"/>
    <w:rsid w:val="009C06E4"/>
    <w:rsid w:val="009C14FC"/>
    <w:rsid w:val="009C195F"/>
    <w:rsid w:val="009C1A85"/>
    <w:rsid w:val="009C2D57"/>
    <w:rsid w:val="009C2F2D"/>
    <w:rsid w:val="009C353C"/>
    <w:rsid w:val="009C441B"/>
    <w:rsid w:val="009C4631"/>
    <w:rsid w:val="009C4C21"/>
    <w:rsid w:val="009C5E2A"/>
    <w:rsid w:val="009C5EC2"/>
    <w:rsid w:val="009C68A5"/>
    <w:rsid w:val="009D0052"/>
    <w:rsid w:val="009D05E1"/>
    <w:rsid w:val="009D1C81"/>
    <w:rsid w:val="009D1D24"/>
    <w:rsid w:val="009D2B2D"/>
    <w:rsid w:val="009D4CB8"/>
    <w:rsid w:val="009D61C2"/>
    <w:rsid w:val="009D63FC"/>
    <w:rsid w:val="009E0257"/>
    <w:rsid w:val="009E02A1"/>
    <w:rsid w:val="009E1F48"/>
    <w:rsid w:val="009E2F63"/>
    <w:rsid w:val="009E3562"/>
    <w:rsid w:val="009E3935"/>
    <w:rsid w:val="009E560F"/>
    <w:rsid w:val="009E6305"/>
    <w:rsid w:val="009E64CF"/>
    <w:rsid w:val="009E6E6B"/>
    <w:rsid w:val="009E76C8"/>
    <w:rsid w:val="009F0BA6"/>
    <w:rsid w:val="009F27E6"/>
    <w:rsid w:val="009F299D"/>
    <w:rsid w:val="009F2A88"/>
    <w:rsid w:val="009F30AC"/>
    <w:rsid w:val="009F4E21"/>
    <w:rsid w:val="009F53BB"/>
    <w:rsid w:val="009F55CD"/>
    <w:rsid w:val="009F5D16"/>
    <w:rsid w:val="009F7D10"/>
    <w:rsid w:val="00A001B0"/>
    <w:rsid w:val="00A00C00"/>
    <w:rsid w:val="00A018E9"/>
    <w:rsid w:val="00A022B6"/>
    <w:rsid w:val="00A0318D"/>
    <w:rsid w:val="00A05F34"/>
    <w:rsid w:val="00A1087D"/>
    <w:rsid w:val="00A11214"/>
    <w:rsid w:val="00A12BAD"/>
    <w:rsid w:val="00A12C49"/>
    <w:rsid w:val="00A12F26"/>
    <w:rsid w:val="00A13B45"/>
    <w:rsid w:val="00A13CEF"/>
    <w:rsid w:val="00A140BE"/>
    <w:rsid w:val="00A14A05"/>
    <w:rsid w:val="00A14F1E"/>
    <w:rsid w:val="00A157E6"/>
    <w:rsid w:val="00A170C8"/>
    <w:rsid w:val="00A17247"/>
    <w:rsid w:val="00A17C55"/>
    <w:rsid w:val="00A20007"/>
    <w:rsid w:val="00A21594"/>
    <w:rsid w:val="00A21B94"/>
    <w:rsid w:val="00A2230B"/>
    <w:rsid w:val="00A2237A"/>
    <w:rsid w:val="00A22721"/>
    <w:rsid w:val="00A2477A"/>
    <w:rsid w:val="00A252BE"/>
    <w:rsid w:val="00A25DD0"/>
    <w:rsid w:val="00A26DC9"/>
    <w:rsid w:val="00A27122"/>
    <w:rsid w:val="00A2753B"/>
    <w:rsid w:val="00A27768"/>
    <w:rsid w:val="00A27AE0"/>
    <w:rsid w:val="00A30C9C"/>
    <w:rsid w:val="00A30CB3"/>
    <w:rsid w:val="00A31804"/>
    <w:rsid w:val="00A33E9C"/>
    <w:rsid w:val="00A3426E"/>
    <w:rsid w:val="00A356C4"/>
    <w:rsid w:val="00A3583E"/>
    <w:rsid w:val="00A37E3D"/>
    <w:rsid w:val="00A403AE"/>
    <w:rsid w:val="00A40AC1"/>
    <w:rsid w:val="00A40BD3"/>
    <w:rsid w:val="00A41444"/>
    <w:rsid w:val="00A4173C"/>
    <w:rsid w:val="00A442D0"/>
    <w:rsid w:val="00A46D54"/>
    <w:rsid w:val="00A51181"/>
    <w:rsid w:val="00A54247"/>
    <w:rsid w:val="00A546D6"/>
    <w:rsid w:val="00A549A3"/>
    <w:rsid w:val="00A54A32"/>
    <w:rsid w:val="00A55595"/>
    <w:rsid w:val="00A561C0"/>
    <w:rsid w:val="00A56C61"/>
    <w:rsid w:val="00A57060"/>
    <w:rsid w:val="00A57C6F"/>
    <w:rsid w:val="00A625A3"/>
    <w:rsid w:val="00A625D3"/>
    <w:rsid w:val="00A629AA"/>
    <w:rsid w:val="00A64534"/>
    <w:rsid w:val="00A64856"/>
    <w:rsid w:val="00A65884"/>
    <w:rsid w:val="00A66785"/>
    <w:rsid w:val="00A66A6A"/>
    <w:rsid w:val="00A66C13"/>
    <w:rsid w:val="00A676EB"/>
    <w:rsid w:val="00A72599"/>
    <w:rsid w:val="00A728F1"/>
    <w:rsid w:val="00A75117"/>
    <w:rsid w:val="00A75145"/>
    <w:rsid w:val="00A757DB"/>
    <w:rsid w:val="00A7599D"/>
    <w:rsid w:val="00A7635A"/>
    <w:rsid w:val="00A8060D"/>
    <w:rsid w:val="00A806CE"/>
    <w:rsid w:val="00A81AD6"/>
    <w:rsid w:val="00A83C3F"/>
    <w:rsid w:val="00A83F0D"/>
    <w:rsid w:val="00A85AEE"/>
    <w:rsid w:val="00A85B66"/>
    <w:rsid w:val="00A85D09"/>
    <w:rsid w:val="00A8602A"/>
    <w:rsid w:val="00A90654"/>
    <w:rsid w:val="00A90731"/>
    <w:rsid w:val="00A914E3"/>
    <w:rsid w:val="00A91BB1"/>
    <w:rsid w:val="00A92DDB"/>
    <w:rsid w:val="00A92EE4"/>
    <w:rsid w:val="00A93BA3"/>
    <w:rsid w:val="00A93E65"/>
    <w:rsid w:val="00A94969"/>
    <w:rsid w:val="00A94B23"/>
    <w:rsid w:val="00A96491"/>
    <w:rsid w:val="00A96A6C"/>
    <w:rsid w:val="00AA0396"/>
    <w:rsid w:val="00AA15B4"/>
    <w:rsid w:val="00AA210A"/>
    <w:rsid w:val="00AA25EE"/>
    <w:rsid w:val="00AA31F0"/>
    <w:rsid w:val="00AA3E71"/>
    <w:rsid w:val="00AA5E67"/>
    <w:rsid w:val="00AA6077"/>
    <w:rsid w:val="00AA61BA"/>
    <w:rsid w:val="00AA6B2F"/>
    <w:rsid w:val="00AA710B"/>
    <w:rsid w:val="00AB034B"/>
    <w:rsid w:val="00AB1388"/>
    <w:rsid w:val="00AB239B"/>
    <w:rsid w:val="00AB2BAA"/>
    <w:rsid w:val="00AB3692"/>
    <w:rsid w:val="00AB3B08"/>
    <w:rsid w:val="00AB3F88"/>
    <w:rsid w:val="00AB452B"/>
    <w:rsid w:val="00AB5A62"/>
    <w:rsid w:val="00AB6F92"/>
    <w:rsid w:val="00AB76A3"/>
    <w:rsid w:val="00AB7AF0"/>
    <w:rsid w:val="00AC034C"/>
    <w:rsid w:val="00AC06B9"/>
    <w:rsid w:val="00AC0CAE"/>
    <w:rsid w:val="00AC206C"/>
    <w:rsid w:val="00AC21DD"/>
    <w:rsid w:val="00AC4FB1"/>
    <w:rsid w:val="00AC60F7"/>
    <w:rsid w:val="00AC6D75"/>
    <w:rsid w:val="00AD083B"/>
    <w:rsid w:val="00AD0F3E"/>
    <w:rsid w:val="00AD1412"/>
    <w:rsid w:val="00AD2ACD"/>
    <w:rsid w:val="00AD36DB"/>
    <w:rsid w:val="00AD3FCB"/>
    <w:rsid w:val="00AD51A6"/>
    <w:rsid w:val="00AD5D57"/>
    <w:rsid w:val="00AD6897"/>
    <w:rsid w:val="00AD6FF4"/>
    <w:rsid w:val="00AD7B64"/>
    <w:rsid w:val="00AD7ED7"/>
    <w:rsid w:val="00AE0180"/>
    <w:rsid w:val="00AE0E77"/>
    <w:rsid w:val="00AE1009"/>
    <w:rsid w:val="00AE24A9"/>
    <w:rsid w:val="00AE3532"/>
    <w:rsid w:val="00AE449D"/>
    <w:rsid w:val="00AE4800"/>
    <w:rsid w:val="00AE6132"/>
    <w:rsid w:val="00AE639A"/>
    <w:rsid w:val="00AE66E9"/>
    <w:rsid w:val="00AE6CC0"/>
    <w:rsid w:val="00AE7486"/>
    <w:rsid w:val="00AF0C42"/>
    <w:rsid w:val="00AF1A88"/>
    <w:rsid w:val="00AF2618"/>
    <w:rsid w:val="00AF2836"/>
    <w:rsid w:val="00AF4826"/>
    <w:rsid w:val="00AF492B"/>
    <w:rsid w:val="00AF4CC8"/>
    <w:rsid w:val="00AF59D0"/>
    <w:rsid w:val="00AF5C8A"/>
    <w:rsid w:val="00AF6108"/>
    <w:rsid w:val="00AF7407"/>
    <w:rsid w:val="00AF75FF"/>
    <w:rsid w:val="00AF7B5D"/>
    <w:rsid w:val="00B007A3"/>
    <w:rsid w:val="00B01814"/>
    <w:rsid w:val="00B04A39"/>
    <w:rsid w:val="00B0522E"/>
    <w:rsid w:val="00B05590"/>
    <w:rsid w:val="00B061D2"/>
    <w:rsid w:val="00B07E55"/>
    <w:rsid w:val="00B10683"/>
    <w:rsid w:val="00B10B65"/>
    <w:rsid w:val="00B10CD5"/>
    <w:rsid w:val="00B112C9"/>
    <w:rsid w:val="00B120AF"/>
    <w:rsid w:val="00B14AB1"/>
    <w:rsid w:val="00B15122"/>
    <w:rsid w:val="00B17E22"/>
    <w:rsid w:val="00B2047B"/>
    <w:rsid w:val="00B20E87"/>
    <w:rsid w:val="00B20FD3"/>
    <w:rsid w:val="00B22459"/>
    <w:rsid w:val="00B22642"/>
    <w:rsid w:val="00B240F2"/>
    <w:rsid w:val="00B2425F"/>
    <w:rsid w:val="00B2505A"/>
    <w:rsid w:val="00B2553C"/>
    <w:rsid w:val="00B25652"/>
    <w:rsid w:val="00B25826"/>
    <w:rsid w:val="00B27AF6"/>
    <w:rsid w:val="00B3170C"/>
    <w:rsid w:val="00B317D3"/>
    <w:rsid w:val="00B3258B"/>
    <w:rsid w:val="00B33188"/>
    <w:rsid w:val="00B331F8"/>
    <w:rsid w:val="00B340FF"/>
    <w:rsid w:val="00B35918"/>
    <w:rsid w:val="00B35BA3"/>
    <w:rsid w:val="00B3676A"/>
    <w:rsid w:val="00B36774"/>
    <w:rsid w:val="00B40D0D"/>
    <w:rsid w:val="00B40D23"/>
    <w:rsid w:val="00B41269"/>
    <w:rsid w:val="00B44666"/>
    <w:rsid w:val="00B4742E"/>
    <w:rsid w:val="00B475E5"/>
    <w:rsid w:val="00B47B48"/>
    <w:rsid w:val="00B5120A"/>
    <w:rsid w:val="00B52031"/>
    <w:rsid w:val="00B52993"/>
    <w:rsid w:val="00B53F86"/>
    <w:rsid w:val="00B5432D"/>
    <w:rsid w:val="00B55560"/>
    <w:rsid w:val="00B55A20"/>
    <w:rsid w:val="00B561E7"/>
    <w:rsid w:val="00B57BF1"/>
    <w:rsid w:val="00B6004A"/>
    <w:rsid w:val="00B600FE"/>
    <w:rsid w:val="00B611C7"/>
    <w:rsid w:val="00B62ABE"/>
    <w:rsid w:val="00B6336F"/>
    <w:rsid w:val="00B63B14"/>
    <w:rsid w:val="00B63FC8"/>
    <w:rsid w:val="00B64150"/>
    <w:rsid w:val="00B6468A"/>
    <w:rsid w:val="00B64A59"/>
    <w:rsid w:val="00B65CBE"/>
    <w:rsid w:val="00B66804"/>
    <w:rsid w:val="00B70BBF"/>
    <w:rsid w:val="00B71405"/>
    <w:rsid w:val="00B71E4B"/>
    <w:rsid w:val="00B73A5A"/>
    <w:rsid w:val="00B73A61"/>
    <w:rsid w:val="00B73F85"/>
    <w:rsid w:val="00B74EF7"/>
    <w:rsid w:val="00B755C8"/>
    <w:rsid w:val="00B75650"/>
    <w:rsid w:val="00B75FA3"/>
    <w:rsid w:val="00B7712C"/>
    <w:rsid w:val="00B7740C"/>
    <w:rsid w:val="00B77821"/>
    <w:rsid w:val="00B807A3"/>
    <w:rsid w:val="00B80F40"/>
    <w:rsid w:val="00B81602"/>
    <w:rsid w:val="00B82044"/>
    <w:rsid w:val="00B824CF"/>
    <w:rsid w:val="00B83120"/>
    <w:rsid w:val="00B83702"/>
    <w:rsid w:val="00B83D63"/>
    <w:rsid w:val="00B849E7"/>
    <w:rsid w:val="00B85055"/>
    <w:rsid w:val="00B85929"/>
    <w:rsid w:val="00B85C13"/>
    <w:rsid w:val="00B85FA4"/>
    <w:rsid w:val="00B90312"/>
    <w:rsid w:val="00B90A2C"/>
    <w:rsid w:val="00B90F01"/>
    <w:rsid w:val="00B91A84"/>
    <w:rsid w:val="00B923FA"/>
    <w:rsid w:val="00B929CA"/>
    <w:rsid w:val="00B9548D"/>
    <w:rsid w:val="00B96316"/>
    <w:rsid w:val="00B96499"/>
    <w:rsid w:val="00B96C64"/>
    <w:rsid w:val="00B977FA"/>
    <w:rsid w:val="00BA248B"/>
    <w:rsid w:val="00BA2D08"/>
    <w:rsid w:val="00BA4C92"/>
    <w:rsid w:val="00BA51F7"/>
    <w:rsid w:val="00BA5AFB"/>
    <w:rsid w:val="00BA5BC1"/>
    <w:rsid w:val="00BA5E65"/>
    <w:rsid w:val="00BA5F7D"/>
    <w:rsid w:val="00BA635F"/>
    <w:rsid w:val="00BA7132"/>
    <w:rsid w:val="00BA7245"/>
    <w:rsid w:val="00BA7CC2"/>
    <w:rsid w:val="00BB13D5"/>
    <w:rsid w:val="00BB15A8"/>
    <w:rsid w:val="00BB1DDD"/>
    <w:rsid w:val="00BB20CB"/>
    <w:rsid w:val="00BB2DBF"/>
    <w:rsid w:val="00BB4E82"/>
    <w:rsid w:val="00BB6435"/>
    <w:rsid w:val="00BB7949"/>
    <w:rsid w:val="00BC0630"/>
    <w:rsid w:val="00BC1521"/>
    <w:rsid w:val="00BC1753"/>
    <w:rsid w:val="00BC17F8"/>
    <w:rsid w:val="00BC28D7"/>
    <w:rsid w:val="00BC2953"/>
    <w:rsid w:val="00BC3EFE"/>
    <w:rsid w:val="00BC418F"/>
    <w:rsid w:val="00BC423F"/>
    <w:rsid w:val="00BC5479"/>
    <w:rsid w:val="00BC7330"/>
    <w:rsid w:val="00BD096B"/>
    <w:rsid w:val="00BD1E76"/>
    <w:rsid w:val="00BD1F48"/>
    <w:rsid w:val="00BD25E8"/>
    <w:rsid w:val="00BD2D8E"/>
    <w:rsid w:val="00BD37C3"/>
    <w:rsid w:val="00BD3B0E"/>
    <w:rsid w:val="00BD65AE"/>
    <w:rsid w:val="00BD7068"/>
    <w:rsid w:val="00BD76DB"/>
    <w:rsid w:val="00BD7D76"/>
    <w:rsid w:val="00BE050C"/>
    <w:rsid w:val="00BE0B9B"/>
    <w:rsid w:val="00BE238D"/>
    <w:rsid w:val="00BE23E5"/>
    <w:rsid w:val="00BE2AF6"/>
    <w:rsid w:val="00BE2F13"/>
    <w:rsid w:val="00BE341A"/>
    <w:rsid w:val="00BE36A6"/>
    <w:rsid w:val="00BE3994"/>
    <w:rsid w:val="00BE473A"/>
    <w:rsid w:val="00BE4A48"/>
    <w:rsid w:val="00BE5B2A"/>
    <w:rsid w:val="00BE7413"/>
    <w:rsid w:val="00BE7B9F"/>
    <w:rsid w:val="00BE7EB0"/>
    <w:rsid w:val="00BF169C"/>
    <w:rsid w:val="00BF2250"/>
    <w:rsid w:val="00BF26D2"/>
    <w:rsid w:val="00BF2D0A"/>
    <w:rsid w:val="00BF2DA7"/>
    <w:rsid w:val="00BF30CC"/>
    <w:rsid w:val="00BF3E30"/>
    <w:rsid w:val="00BF4156"/>
    <w:rsid w:val="00BF522A"/>
    <w:rsid w:val="00BF6415"/>
    <w:rsid w:val="00BF6A84"/>
    <w:rsid w:val="00BF6C47"/>
    <w:rsid w:val="00BF7177"/>
    <w:rsid w:val="00C006B1"/>
    <w:rsid w:val="00C0214D"/>
    <w:rsid w:val="00C03030"/>
    <w:rsid w:val="00C033D7"/>
    <w:rsid w:val="00C051AD"/>
    <w:rsid w:val="00C05290"/>
    <w:rsid w:val="00C05B51"/>
    <w:rsid w:val="00C0609F"/>
    <w:rsid w:val="00C07C0F"/>
    <w:rsid w:val="00C10A6A"/>
    <w:rsid w:val="00C112F1"/>
    <w:rsid w:val="00C124F0"/>
    <w:rsid w:val="00C129AE"/>
    <w:rsid w:val="00C135DC"/>
    <w:rsid w:val="00C13F64"/>
    <w:rsid w:val="00C15F28"/>
    <w:rsid w:val="00C17074"/>
    <w:rsid w:val="00C177FA"/>
    <w:rsid w:val="00C20A3A"/>
    <w:rsid w:val="00C22542"/>
    <w:rsid w:val="00C225E5"/>
    <w:rsid w:val="00C22DC3"/>
    <w:rsid w:val="00C23C33"/>
    <w:rsid w:val="00C24A93"/>
    <w:rsid w:val="00C25F02"/>
    <w:rsid w:val="00C2686E"/>
    <w:rsid w:val="00C26E4F"/>
    <w:rsid w:val="00C26FF8"/>
    <w:rsid w:val="00C27A94"/>
    <w:rsid w:val="00C310E4"/>
    <w:rsid w:val="00C31E68"/>
    <w:rsid w:val="00C3356D"/>
    <w:rsid w:val="00C335CF"/>
    <w:rsid w:val="00C33B5D"/>
    <w:rsid w:val="00C33E20"/>
    <w:rsid w:val="00C346D3"/>
    <w:rsid w:val="00C34785"/>
    <w:rsid w:val="00C34960"/>
    <w:rsid w:val="00C3523F"/>
    <w:rsid w:val="00C353AB"/>
    <w:rsid w:val="00C357AC"/>
    <w:rsid w:val="00C4062A"/>
    <w:rsid w:val="00C40EE2"/>
    <w:rsid w:val="00C410FF"/>
    <w:rsid w:val="00C41126"/>
    <w:rsid w:val="00C412E6"/>
    <w:rsid w:val="00C41FB3"/>
    <w:rsid w:val="00C4372E"/>
    <w:rsid w:val="00C43C14"/>
    <w:rsid w:val="00C442D8"/>
    <w:rsid w:val="00C462E2"/>
    <w:rsid w:val="00C462ED"/>
    <w:rsid w:val="00C4747C"/>
    <w:rsid w:val="00C47A78"/>
    <w:rsid w:val="00C47F60"/>
    <w:rsid w:val="00C51D81"/>
    <w:rsid w:val="00C52693"/>
    <w:rsid w:val="00C53EB4"/>
    <w:rsid w:val="00C5424C"/>
    <w:rsid w:val="00C55718"/>
    <w:rsid w:val="00C557AC"/>
    <w:rsid w:val="00C573A5"/>
    <w:rsid w:val="00C60251"/>
    <w:rsid w:val="00C606A9"/>
    <w:rsid w:val="00C61ECF"/>
    <w:rsid w:val="00C620A3"/>
    <w:rsid w:val="00C64A39"/>
    <w:rsid w:val="00C663F8"/>
    <w:rsid w:val="00C66A95"/>
    <w:rsid w:val="00C66B9B"/>
    <w:rsid w:val="00C70BD1"/>
    <w:rsid w:val="00C7196C"/>
    <w:rsid w:val="00C71D1A"/>
    <w:rsid w:val="00C72D92"/>
    <w:rsid w:val="00C7323C"/>
    <w:rsid w:val="00C74129"/>
    <w:rsid w:val="00C7465C"/>
    <w:rsid w:val="00C74F61"/>
    <w:rsid w:val="00C75042"/>
    <w:rsid w:val="00C75BBE"/>
    <w:rsid w:val="00C75CA6"/>
    <w:rsid w:val="00C76760"/>
    <w:rsid w:val="00C768A3"/>
    <w:rsid w:val="00C77873"/>
    <w:rsid w:val="00C802B5"/>
    <w:rsid w:val="00C80A18"/>
    <w:rsid w:val="00C8149E"/>
    <w:rsid w:val="00C816A8"/>
    <w:rsid w:val="00C819A3"/>
    <w:rsid w:val="00C81FAA"/>
    <w:rsid w:val="00C83EBA"/>
    <w:rsid w:val="00C84DE7"/>
    <w:rsid w:val="00C85796"/>
    <w:rsid w:val="00C859BB"/>
    <w:rsid w:val="00C860F3"/>
    <w:rsid w:val="00C869BA"/>
    <w:rsid w:val="00C86BEB"/>
    <w:rsid w:val="00C86DE8"/>
    <w:rsid w:val="00C87400"/>
    <w:rsid w:val="00C87833"/>
    <w:rsid w:val="00C90133"/>
    <w:rsid w:val="00C90272"/>
    <w:rsid w:val="00C90424"/>
    <w:rsid w:val="00C924F2"/>
    <w:rsid w:val="00C9254A"/>
    <w:rsid w:val="00C9268D"/>
    <w:rsid w:val="00C92933"/>
    <w:rsid w:val="00C93C97"/>
    <w:rsid w:val="00C94254"/>
    <w:rsid w:val="00C9534E"/>
    <w:rsid w:val="00C9739F"/>
    <w:rsid w:val="00C97B62"/>
    <w:rsid w:val="00C97E19"/>
    <w:rsid w:val="00C97F4A"/>
    <w:rsid w:val="00CA003E"/>
    <w:rsid w:val="00CA3B36"/>
    <w:rsid w:val="00CA3C50"/>
    <w:rsid w:val="00CA572F"/>
    <w:rsid w:val="00CA5A78"/>
    <w:rsid w:val="00CA750D"/>
    <w:rsid w:val="00CA766B"/>
    <w:rsid w:val="00CB1B24"/>
    <w:rsid w:val="00CB6AA9"/>
    <w:rsid w:val="00CB6D53"/>
    <w:rsid w:val="00CB765C"/>
    <w:rsid w:val="00CB7A1B"/>
    <w:rsid w:val="00CB7B40"/>
    <w:rsid w:val="00CC1456"/>
    <w:rsid w:val="00CC26EA"/>
    <w:rsid w:val="00CC3E51"/>
    <w:rsid w:val="00CC587E"/>
    <w:rsid w:val="00CC6019"/>
    <w:rsid w:val="00CC607B"/>
    <w:rsid w:val="00CC73C4"/>
    <w:rsid w:val="00CD084F"/>
    <w:rsid w:val="00CD144D"/>
    <w:rsid w:val="00CD1594"/>
    <w:rsid w:val="00CD189B"/>
    <w:rsid w:val="00CD2467"/>
    <w:rsid w:val="00CD282D"/>
    <w:rsid w:val="00CD2E81"/>
    <w:rsid w:val="00CD31C1"/>
    <w:rsid w:val="00CD4490"/>
    <w:rsid w:val="00CD5D57"/>
    <w:rsid w:val="00CD66CA"/>
    <w:rsid w:val="00CD6CEC"/>
    <w:rsid w:val="00CD72FA"/>
    <w:rsid w:val="00CD7751"/>
    <w:rsid w:val="00CD7C81"/>
    <w:rsid w:val="00CE00FF"/>
    <w:rsid w:val="00CE11E6"/>
    <w:rsid w:val="00CE26E9"/>
    <w:rsid w:val="00CE36B9"/>
    <w:rsid w:val="00CE503C"/>
    <w:rsid w:val="00CE5759"/>
    <w:rsid w:val="00CE5D1A"/>
    <w:rsid w:val="00CE5E3B"/>
    <w:rsid w:val="00CE67B8"/>
    <w:rsid w:val="00CF010E"/>
    <w:rsid w:val="00CF0FB0"/>
    <w:rsid w:val="00CF1BCA"/>
    <w:rsid w:val="00CF1DD2"/>
    <w:rsid w:val="00CF2751"/>
    <w:rsid w:val="00CF2B3E"/>
    <w:rsid w:val="00CF2C64"/>
    <w:rsid w:val="00CF36B4"/>
    <w:rsid w:val="00CF3799"/>
    <w:rsid w:val="00CF4362"/>
    <w:rsid w:val="00CF51D6"/>
    <w:rsid w:val="00CF5973"/>
    <w:rsid w:val="00CF67C0"/>
    <w:rsid w:val="00CF7788"/>
    <w:rsid w:val="00D00A46"/>
    <w:rsid w:val="00D00AF9"/>
    <w:rsid w:val="00D00B38"/>
    <w:rsid w:val="00D01DA3"/>
    <w:rsid w:val="00D0371D"/>
    <w:rsid w:val="00D0423F"/>
    <w:rsid w:val="00D04717"/>
    <w:rsid w:val="00D060CF"/>
    <w:rsid w:val="00D06744"/>
    <w:rsid w:val="00D07E44"/>
    <w:rsid w:val="00D104E4"/>
    <w:rsid w:val="00D10747"/>
    <w:rsid w:val="00D109AD"/>
    <w:rsid w:val="00D10B47"/>
    <w:rsid w:val="00D12179"/>
    <w:rsid w:val="00D13DE7"/>
    <w:rsid w:val="00D1427B"/>
    <w:rsid w:val="00D14461"/>
    <w:rsid w:val="00D14878"/>
    <w:rsid w:val="00D14947"/>
    <w:rsid w:val="00D156F6"/>
    <w:rsid w:val="00D16969"/>
    <w:rsid w:val="00D175CB"/>
    <w:rsid w:val="00D17CFB"/>
    <w:rsid w:val="00D201EF"/>
    <w:rsid w:val="00D20F4A"/>
    <w:rsid w:val="00D23376"/>
    <w:rsid w:val="00D24288"/>
    <w:rsid w:val="00D25FDC"/>
    <w:rsid w:val="00D26276"/>
    <w:rsid w:val="00D26439"/>
    <w:rsid w:val="00D26C5D"/>
    <w:rsid w:val="00D26D88"/>
    <w:rsid w:val="00D26EB7"/>
    <w:rsid w:val="00D2707D"/>
    <w:rsid w:val="00D273DB"/>
    <w:rsid w:val="00D30D15"/>
    <w:rsid w:val="00D32336"/>
    <w:rsid w:val="00D33C0B"/>
    <w:rsid w:val="00D34446"/>
    <w:rsid w:val="00D34EDA"/>
    <w:rsid w:val="00D3538E"/>
    <w:rsid w:val="00D357C0"/>
    <w:rsid w:val="00D35F22"/>
    <w:rsid w:val="00D3661D"/>
    <w:rsid w:val="00D377AB"/>
    <w:rsid w:val="00D400BC"/>
    <w:rsid w:val="00D40C6D"/>
    <w:rsid w:val="00D4168B"/>
    <w:rsid w:val="00D41CB5"/>
    <w:rsid w:val="00D44265"/>
    <w:rsid w:val="00D45B5A"/>
    <w:rsid w:val="00D4695A"/>
    <w:rsid w:val="00D46B2B"/>
    <w:rsid w:val="00D47195"/>
    <w:rsid w:val="00D51DC5"/>
    <w:rsid w:val="00D51FC1"/>
    <w:rsid w:val="00D522EB"/>
    <w:rsid w:val="00D537B9"/>
    <w:rsid w:val="00D537BF"/>
    <w:rsid w:val="00D53D03"/>
    <w:rsid w:val="00D54077"/>
    <w:rsid w:val="00D5423A"/>
    <w:rsid w:val="00D56E40"/>
    <w:rsid w:val="00D608B6"/>
    <w:rsid w:val="00D60B9C"/>
    <w:rsid w:val="00D60CE0"/>
    <w:rsid w:val="00D61BE8"/>
    <w:rsid w:val="00D6612E"/>
    <w:rsid w:val="00D72744"/>
    <w:rsid w:val="00D7295C"/>
    <w:rsid w:val="00D74045"/>
    <w:rsid w:val="00D74262"/>
    <w:rsid w:val="00D74765"/>
    <w:rsid w:val="00D74DC6"/>
    <w:rsid w:val="00D75088"/>
    <w:rsid w:val="00D75C94"/>
    <w:rsid w:val="00D7615B"/>
    <w:rsid w:val="00D76EDB"/>
    <w:rsid w:val="00D76F8C"/>
    <w:rsid w:val="00D8135F"/>
    <w:rsid w:val="00D825A6"/>
    <w:rsid w:val="00D82E0E"/>
    <w:rsid w:val="00D83C5E"/>
    <w:rsid w:val="00D842AD"/>
    <w:rsid w:val="00D84A9A"/>
    <w:rsid w:val="00D8678A"/>
    <w:rsid w:val="00D87308"/>
    <w:rsid w:val="00D90F4A"/>
    <w:rsid w:val="00D92C74"/>
    <w:rsid w:val="00D93BAE"/>
    <w:rsid w:val="00D942AE"/>
    <w:rsid w:val="00D9460D"/>
    <w:rsid w:val="00D95E91"/>
    <w:rsid w:val="00D967CA"/>
    <w:rsid w:val="00D96C7F"/>
    <w:rsid w:val="00D979F5"/>
    <w:rsid w:val="00DA035A"/>
    <w:rsid w:val="00DA0BA3"/>
    <w:rsid w:val="00DA3474"/>
    <w:rsid w:val="00DA70B5"/>
    <w:rsid w:val="00DB03C7"/>
    <w:rsid w:val="00DB15CA"/>
    <w:rsid w:val="00DB168F"/>
    <w:rsid w:val="00DB1AC2"/>
    <w:rsid w:val="00DB3157"/>
    <w:rsid w:val="00DB392D"/>
    <w:rsid w:val="00DB6117"/>
    <w:rsid w:val="00DB766E"/>
    <w:rsid w:val="00DB7F63"/>
    <w:rsid w:val="00DC0516"/>
    <w:rsid w:val="00DC05E7"/>
    <w:rsid w:val="00DC0693"/>
    <w:rsid w:val="00DC0978"/>
    <w:rsid w:val="00DC0B97"/>
    <w:rsid w:val="00DC1657"/>
    <w:rsid w:val="00DC34AE"/>
    <w:rsid w:val="00DC4E26"/>
    <w:rsid w:val="00DC60F1"/>
    <w:rsid w:val="00DC6313"/>
    <w:rsid w:val="00DD00B2"/>
    <w:rsid w:val="00DD03B0"/>
    <w:rsid w:val="00DD0C0A"/>
    <w:rsid w:val="00DD1183"/>
    <w:rsid w:val="00DD17FC"/>
    <w:rsid w:val="00DD19AB"/>
    <w:rsid w:val="00DD1B48"/>
    <w:rsid w:val="00DD3085"/>
    <w:rsid w:val="00DD5AB3"/>
    <w:rsid w:val="00DD7253"/>
    <w:rsid w:val="00DD7A1F"/>
    <w:rsid w:val="00DE29EC"/>
    <w:rsid w:val="00DE4278"/>
    <w:rsid w:val="00DE517D"/>
    <w:rsid w:val="00DE634F"/>
    <w:rsid w:val="00DE66B6"/>
    <w:rsid w:val="00DF08EF"/>
    <w:rsid w:val="00DF10D2"/>
    <w:rsid w:val="00DF23B1"/>
    <w:rsid w:val="00DF3117"/>
    <w:rsid w:val="00DF3A3C"/>
    <w:rsid w:val="00DF422C"/>
    <w:rsid w:val="00DF44A7"/>
    <w:rsid w:val="00DF51BC"/>
    <w:rsid w:val="00DF587B"/>
    <w:rsid w:val="00DF6366"/>
    <w:rsid w:val="00DF6E82"/>
    <w:rsid w:val="00DF701A"/>
    <w:rsid w:val="00DF7268"/>
    <w:rsid w:val="00DF76A3"/>
    <w:rsid w:val="00E00EF8"/>
    <w:rsid w:val="00E012FD"/>
    <w:rsid w:val="00E05BBE"/>
    <w:rsid w:val="00E077D2"/>
    <w:rsid w:val="00E07850"/>
    <w:rsid w:val="00E07E6B"/>
    <w:rsid w:val="00E10546"/>
    <w:rsid w:val="00E10F67"/>
    <w:rsid w:val="00E113B8"/>
    <w:rsid w:val="00E13A19"/>
    <w:rsid w:val="00E16BCE"/>
    <w:rsid w:val="00E179E5"/>
    <w:rsid w:val="00E20663"/>
    <w:rsid w:val="00E2185F"/>
    <w:rsid w:val="00E22176"/>
    <w:rsid w:val="00E221D6"/>
    <w:rsid w:val="00E24E5C"/>
    <w:rsid w:val="00E256E6"/>
    <w:rsid w:val="00E25793"/>
    <w:rsid w:val="00E264BA"/>
    <w:rsid w:val="00E26B7E"/>
    <w:rsid w:val="00E30954"/>
    <w:rsid w:val="00E30C5D"/>
    <w:rsid w:val="00E3164A"/>
    <w:rsid w:val="00E3176A"/>
    <w:rsid w:val="00E32F1E"/>
    <w:rsid w:val="00E33060"/>
    <w:rsid w:val="00E335B1"/>
    <w:rsid w:val="00E33E4B"/>
    <w:rsid w:val="00E3473F"/>
    <w:rsid w:val="00E349D7"/>
    <w:rsid w:val="00E4103C"/>
    <w:rsid w:val="00E42173"/>
    <w:rsid w:val="00E42A79"/>
    <w:rsid w:val="00E43E96"/>
    <w:rsid w:val="00E44226"/>
    <w:rsid w:val="00E4475D"/>
    <w:rsid w:val="00E464A3"/>
    <w:rsid w:val="00E46B82"/>
    <w:rsid w:val="00E502B3"/>
    <w:rsid w:val="00E512C0"/>
    <w:rsid w:val="00E51EEB"/>
    <w:rsid w:val="00E53575"/>
    <w:rsid w:val="00E54D97"/>
    <w:rsid w:val="00E5565E"/>
    <w:rsid w:val="00E55682"/>
    <w:rsid w:val="00E56ACE"/>
    <w:rsid w:val="00E57974"/>
    <w:rsid w:val="00E60276"/>
    <w:rsid w:val="00E6120E"/>
    <w:rsid w:val="00E6188B"/>
    <w:rsid w:val="00E61CBC"/>
    <w:rsid w:val="00E628D4"/>
    <w:rsid w:val="00E62FAE"/>
    <w:rsid w:val="00E6411E"/>
    <w:rsid w:val="00E6419C"/>
    <w:rsid w:val="00E64F71"/>
    <w:rsid w:val="00E65709"/>
    <w:rsid w:val="00E66B40"/>
    <w:rsid w:val="00E67337"/>
    <w:rsid w:val="00E70013"/>
    <w:rsid w:val="00E70E71"/>
    <w:rsid w:val="00E70E8C"/>
    <w:rsid w:val="00E721F1"/>
    <w:rsid w:val="00E7252F"/>
    <w:rsid w:val="00E725F8"/>
    <w:rsid w:val="00E7338E"/>
    <w:rsid w:val="00E73C8F"/>
    <w:rsid w:val="00E73FA9"/>
    <w:rsid w:val="00E74449"/>
    <w:rsid w:val="00E755F0"/>
    <w:rsid w:val="00E77093"/>
    <w:rsid w:val="00E777B8"/>
    <w:rsid w:val="00E801D1"/>
    <w:rsid w:val="00E8086F"/>
    <w:rsid w:val="00E8106D"/>
    <w:rsid w:val="00E8297D"/>
    <w:rsid w:val="00E82C56"/>
    <w:rsid w:val="00E82DF4"/>
    <w:rsid w:val="00E83FAD"/>
    <w:rsid w:val="00E84F33"/>
    <w:rsid w:val="00E85330"/>
    <w:rsid w:val="00E8536F"/>
    <w:rsid w:val="00E854B2"/>
    <w:rsid w:val="00E85A83"/>
    <w:rsid w:val="00E85AEC"/>
    <w:rsid w:val="00E865C1"/>
    <w:rsid w:val="00E870AF"/>
    <w:rsid w:val="00E87238"/>
    <w:rsid w:val="00E93451"/>
    <w:rsid w:val="00E93981"/>
    <w:rsid w:val="00E941C1"/>
    <w:rsid w:val="00E950D8"/>
    <w:rsid w:val="00E96A9D"/>
    <w:rsid w:val="00E96ADA"/>
    <w:rsid w:val="00E9775C"/>
    <w:rsid w:val="00E977CD"/>
    <w:rsid w:val="00EA0BB9"/>
    <w:rsid w:val="00EA19EC"/>
    <w:rsid w:val="00EA1DF2"/>
    <w:rsid w:val="00EA2A45"/>
    <w:rsid w:val="00EA36B7"/>
    <w:rsid w:val="00EA4198"/>
    <w:rsid w:val="00EA4B99"/>
    <w:rsid w:val="00EA50DB"/>
    <w:rsid w:val="00EA6D36"/>
    <w:rsid w:val="00EB2157"/>
    <w:rsid w:val="00EB21E1"/>
    <w:rsid w:val="00EB4BB6"/>
    <w:rsid w:val="00EB634C"/>
    <w:rsid w:val="00EB72E8"/>
    <w:rsid w:val="00EC0337"/>
    <w:rsid w:val="00EC07A2"/>
    <w:rsid w:val="00EC187A"/>
    <w:rsid w:val="00EC231D"/>
    <w:rsid w:val="00EC31C1"/>
    <w:rsid w:val="00EC35A1"/>
    <w:rsid w:val="00EC3E1D"/>
    <w:rsid w:val="00EC5C46"/>
    <w:rsid w:val="00EC6476"/>
    <w:rsid w:val="00EC7C5A"/>
    <w:rsid w:val="00ED0433"/>
    <w:rsid w:val="00ED0E49"/>
    <w:rsid w:val="00ED3ED4"/>
    <w:rsid w:val="00ED44FB"/>
    <w:rsid w:val="00ED6C05"/>
    <w:rsid w:val="00EE0017"/>
    <w:rsid w:val="00EE0246"/>
    <w:rsid w:val="00EE08E6"/>
    <w:rsid w:val="00EE18E6"/>
    <w:rsid w:val="00EE25AE"/>
    <w:rsid w:val="00EE2F1B"/>
    <w:rsid w:val="00EE39E0"/>
    <w:rsid w:val="00EE45AC"/>
    <w:rsid w:val="00EE62BB"/>
    <w:rsid w:val="00EE73E5"/>
    <w:rsid w:val="00EE77AC"/>
    <w:rsid w:val="00EE7EFC"/>
    <w:rsid w:val="00EF1962"/>
    <w:rsid w:val="00EF22FE"/>
    <w:rsid w:val="00EF32E3"/>
    <w:rsid w:val="00EF3D13"/>
    <w:rsid w:val="00EF6465"/>
    <w:rsid w:val="00EF6B90"/>
    <w:rsid w:val="00EF73FA"/>
    <w:rsid w:val="00F00664"/>
    <w:rsid w:val="00F00B0A"/>
    <w:rsid w:val="00F00E1F"/>
    <w:rsid w:val="00F012A9"/>
    <w:rsid w:val="00F04BE1"/>
    <w:rsid w:val="00F04C8D"/>
    <w:rsid w:val="00F05C7C"/>
    <w:rsid w:val="00F05CF0"/>
    <w:rsid w:val="00F064E1"/>
    <w:rsid w:val="00F072AE"/>
    <w:rsid w:val="00F111AF"/>
    <w:rsid w:val="00F11F91"/>
    <w:rsid w:val="00F1291B"/>
    <w:rsid w:val="00F135C0"/>
    <w:rsid w:val="00F1418D"/>
    <w:rsid w:val="00F15F29"/>
    <w:rsid w:val="00F16060"/>
    <w:rsid w:val="00F16091"/>
    <w:rsid w:val="00F164B2"/>
    <w:rsid w:val="00F167F6"/>
    <w:rsid w:val="00F20E86"/>
    <w:rsid w:val="00F20F81"/>
    <w:rsid w:val="00F211DB"/>
    <w:rsid w:val="00F21CB4"/>
    <w:rsid w:val="00F21F56"/>
    <w:rsid w:val="00F225B4"/>
    <w:rsid w:val="00F2373B"/>
    <w:rsid w:val="00F27197"/>
    <w:rsid w:val="00F30CC1"/>
    <w:rsid w:val="00F3350D"/>
    <w:rsid w:val="00F336D9"/>
    <w:rsid w:val="00F34C52"/>
    <w:rsid w:val="00F36E8B"/>
    <w:rsid w:val="00F37999"/>
    <w:rsid w:val="00F37CBC"/>
    <w:rsid w:val="00F405C9"/>
    <w:rsid w:val="00F409B3"/>
    <w:rsid w:val="00F42299"/>
    <w:rsid w:val="00F43C12"/>
    <w:rsid w:val="00F44AD4"/>
    <w:rsid w:val="00F44E66"/>
    <w:rsid w:val="00F45524"/>
    <w:rsid w:val="00F45D18"/>
    <w:rsid w:val="00F5038A"/>
    <w:rsid w:val="00F50391"/>
    <w:rsid w:val="00F50A25"/>
    <w:rsid w:val="00F50BA4"/>
    <w:rsid w:val="00F50BEE"/>
    <w:rsid w:val="00F5199A"/>
    <w:rsid w:val="00F525BE"/>
    <w:rsid w:val="00F53110"/>
    <w:rsid w:val="00F5350C"/>
    <w:rsid w:val="00F54347"/>
    <w:rsid w:val="00F565B2"/>
    <w:rsid w:val="00F5778B"/>
    <w:rsid w:val="00F60410"/>
    <w:rsid w:val="00F60D33"/>
    <w:rsid w:val="00F63E9B"/>
    <w:rsid w:val="00F64398"/>
    <w:rsid w:val="00F66521"/>
    <w:rsid w:val="00F66E1C"/>
    <w:rsid w:val="00F70489"/>
    <w:rsid w:val="00F74153"/>
    <w:rsid w:val="00F747EA"/>
    <w:rsid w:val="00F74A5E"/>
    <w:rsid w:val="00F75320"/>
    <w:rsid w:val="00F758CD"/>
    <w:rsid w:val="00F75A19"/>
    <w:rsid w:val="00F75EE9"/>
    <w:rsid w:val="00F763D8"/>
    <w:rsid w:val="00F76FC0"/>
    <w:rsid w:val="00F7756E"/>
    <w:rsid w:val="00F77EF0"/>
    <w:rsid w:val="00F828E7"/>
    <w:rsid w:val="00F82FF7"/>
    <w:rsid w:val="00F83B3D"/>
    <w:rsid w:val="00F83F74"/>
    <w:rsid w:val="00F8525B"/>
    <w:rsid w:val="00F853C9"/>
    <w:rsid w:val="00F858FE"/>
    <w:rsid w:val="00F8712E"/>
    <w:rsid w:val="00F87413"/>
    <w:rsid w:val="00F90957"/>
    <w:rsid w:val="00F914EA"/>
    <w:rsid w:val="00F92194"/>
    <w:rsid w:val="00F92645"/>
    <w:rsid w:val="00F92AFE"/>
    <w:rsid w:val="00F950B6"/>
    <w:rsid w:val="00F95DE1"/>
    <w:rsid w:val="00F96963"/>
    <w:rsid w:val="00F97296"/>
    <w:rsid w:val="00F97C4A"/>
    <w:rsid w:val="00FA1171"/>
    <w:rsid w:val="00FA119A"/>
    <w:rsid w:val="00FA277C"/>
    <w:rsid w:val="00FA6960"/>
    <w:rsid w:val="00FB024C"/>
    <w:rsid w:val="00FB14FE"/>
    <w:rsid w:val="00FB2306"/>
    <w:rsid w:val="00FB2FAF"/>
    <w:rsid w:val="00FB45D4"/>
    <w:rsid w:val="00FB4665"/>
    <w:rsid w:val="00FB4F44"/>
    <w:rsid w:val="00FB5D19"/>
    <w:rsid w:val="00FB6F55"/>
    <w:rsid w:val="00FB72FD"/>
    <w:rsid w:val="00FB7FCF"/>
    <w:rsid w:val="00FC05F0"/>
    <w:rsid w:val="00FC0871"/>
    <w:rsid w:val="00FC08ED"/>
    <w:rsid w:val="00FC113D"/>
    <w:rsid w:val="00FC23B2"/>
    <w:rsid w:val="00FC2DC9"/>
    <w:rsid w:val="00FC2F64"/>
    <w:rsid w:val="00FC3B16"/>
    <w:rsid w:val="00FC3B64"/>
    <w:rsid w:val="00FC4475"/>
    <w:rsid w:val="00FC5B70"/>
    <w:rsid w:val="00FC61CE"/>
    <w:rsid w:val="00FC6FAD"/>
    <w:rsid w:val="00FC7E41"/>
    <w:rsid w:val="00FD19A4"/>
    <w:rsid w:val="00FD487E"/>
    <w:rsid w:val="00FD5F75"/>
    <w:rsid w:val="00FD6416"/>
    <w:rsid w:val="00FD642C"/>
    <w:rsid w:val="00FD64DE"/>
    <w:rsid w:val="00FD7A3F"/>
    <w:rsid w:val="00FE04CD"/>
    <w:rsid w:val="00FE064B"/>
    <w:rsid w:val="00FE0D87"/>
    <w:rsid w:val="00FE0E4F"/>
    <w:rsid w:val="00FE10E6"/>
    <w:rsid w:val="00FE1920"/>
    <w:rsid w:val="00FE2E04"/>
    <w:rsid w:val="00FE3FAF"/>
    <w:rsid w:val="00FE4234"/>
    <w:rsid w:val="00FE4641"/>
    <w:rsid w:val="00FE523D"/>
    <w:rsid w:val="00FE6170"/>
    <w:rsid w:val="00FE74D6"/>
    <w:rsid w:val="00FE7FA8"/>
    <w:rsid w:val="00FF03F2"/>
    <w:rsid w:val="00FF278F"/>
    <w:rsid w:val="00FF32C2"/>
    <w:rsid w:val="00FF34FE"/>
    <w:rsid w:val="00FF3618"/>
    <w:rsid w:val="00FF42D8"/>
    <w:rsid w:val="00FF4674"/>
    <w:rsid w:val="00FF4F7E"/>
    <w:rsid w:val="00FF509F"/>
    <w:rsid w:val="00FF6638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45F09"/>
  <w15:docId w15:val="{7CF8964A-AF02-4F9E-B49B-DF6C7DE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3E01"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rsid w:val="000A3E01"/>
    <w:pPr>
      <w:keepNext/>
      <w:spacing w:before="120"/>
      <w:outlineLvl w:val="0"/>
    </w:pPr>
  </w:style>
  <w:style w:type="paragraph" w:styleId="2">
    <w:name w:val="heading 2"/>
    <w:basedOn w:val="a"/>
    <w:next w:val="a"/>
    <w:qFormat/>
    <w:rsid w:val="000A3E01"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A3E01"/>
    <w:pPr>
      <w:spacing w:before="120"/>
      <w:ind w:right="226"/>
      <w:jc w:val="both"/>
    </w:pPr>
  </w:style>
  <w:style w:type="character" w:styleId="a4">
    <w:name w:val="Hyperlink"/>
    <w:rsid w:val="000A3E01"/>
    <w:rPr>
      <w:color w:val="0000FF"/>
      <w:u w:val="single"/>
      <w:lang w:bidi="th-TH"/>
    </w:rPr>
  </w:style>
  <w:style w:type="paragraph" w:styleId="a5">
    <w:name w:val="Body Text Indent"/>
    <w:basedOn w:val="a"/>
    <w:rsid w:val="000A3E01"/>
    <w:pPr>
      <w:ind w:firstLine="1418"/>
    </w:pPr>
  </w:style>
  <w:style w:type="paragraph" w:styleId="20">
    <w:name w:val="Body Text Indent 2"/>
    <w:basedOn w:val="a"/>
    <w:rsid w:val="000A3E01"/>
    <w:pPr>
      <w:spacing w:before="240"/>
      <w:ind w:firstLine="1440"/>
    </w:pPr>
  </w:style>
  <w:style w:type="paragraph" w:styleId="3">
    <w:name w:val="Body Text Indent 3"/>
    <w:basedOn w:val="a"/>
    <w:rsid w:val="000A3E01"/>
    <w:pPr>
      <w:spacing w:line="480" w:lineRule="exact"/>
      <w:ind w:firstLine="1440"/>
      <w:jc w:val="both"/>
    </w:pPr>
    <w:rPr>
      <w:spacing w:val="2"/>
    </w:rPr>
  </w:style>
  <w:style w:type="paragraph" w:styleId="21">
    <w:name w:val="Body Text 2"/>
    <w:basedOn w:val="a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a6">
    <w:name w:val="Strong"/>
    <w:qFormat/>
    <w:rsid w:val="00AA25EE"/>
    <w:rPr>
      <w:b/>
      <w:bCs/>
    </w:rPr>
  </w:style>
  <w:style w:type="paragraph" w:styleId="a7">
    <w:name w:val="head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8">
    <w:name w:val="foot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9">
    <w:name w:val="FollowedHyperlink"/>
    <w:rsid w:val="006F2470"/>
    <w:rPr>
      <w:color w:val="800080"/>
      <w:u w:val="single"/>
    </w:rPr>
  </w:style>
  <w:style w:type="character" w:styleId="aa">
    <w:name w:val="page number"/>
    <w:basedOn w:val="a0"/>
    <w:rsid w:val="003D7579"/>
  </w:style>
  <w:style w:type="paragraph" w:styleId="ab">
    <w:name w:val="Balloon Text"/>
    <w:basedOn w:val="a"/>
    <w:link w:val="ac"/>
    <w:rsid w:val="00CE67B8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rsid w:val="00CE67B8"/>
    <w:rPr>
      <w:rFonts w:ascii="Tahoma" w:hAnsi="Tahoma"/>
      <w:sz w:val="16"/>
    </w:rPr>
  </w:style>
  <w:style w:type="paragraph" w:styleId="ad">
    <w:name w:val="List Paragraph"/>
    <w:basedOn w:val="a"/>
    <w:uiPriority w:val="34"/>
    <w:qFormat/>
    <w:rsid w:val="006935B0"/>
    <w:pPr>
      <w:ind w:left="720"/>
      <w:contextualSpacing/>
    </w:pPr>
    <w:rPr>
      <w:rFonts w:cs="Angsana New"/>
      <w:szCs w:val="40"/>
    </w:rPr>
  </w:style>
  <w:style w:type="character" w:styleId="ae">
    <w:name w:val="Placeholder Text"/>
    <w:basedOn w:val="a0"/>
    <w:uiPriority w:val="99"/>
    <w:semiHidden/>
    <w:rsid w:val="004D32F4"/>
    <w:rPr>
      <w:color w:val="808080"/>
    </w:rPr>
  </w:style>
  <w:style w:type="table" w:styleId="af">
    <w:name w:val="Table Grid"/>
    <w:basedOn w:val="a1"/>
    <w:rsid w:val="00E93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F665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776AB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DB168F"/>
  </w:style>
  <w:style w:type="table" w:styleId="2-4">
    <w:name w:val="Grid Table 2 Accent 4"/>
    <w:basedOn w:val="a1"/>
    <w:uiPriority w:val="47"/>
    <w:rsid w:val="00F34C5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3">
    <w:name w:val="Grid Table 2 Accent 3"/>
    <w:basedOn w:val="a1"/>
    <w:uiPriority w:val="47"/>
    <w:rsid w:val="00F34C5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utchai.b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bi_nfedc@nfe.go.th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627;&#3609;&#3633;&#3591;&#3626;&#3639;&#3629;&#3619;&#3634;&#3594;&#3585;&#3634;&#3619;&#3616;&#3634;&#3618;&#3609;&#3629;&#3585;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62BB-CE78-4084-B9A6-A9391457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หนังสือราชการภายนอก.dotx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 Thailand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Acer</cp:lastModifiedBy>
  <cp:revision>2</cp:revision>
  <cp:lastPrinted>2021-07-30T06:05:00Z</cp:lastPrinted>
  <dcterms:created xsi:type="dcterms:W3CDTF">2022-03-17T12:08:00Z</dcterms:created>
  <dcterms:modified xsi:type="dcterms:W3CDTF">2022-03-17T12:08:00Z</dcterms:modified>
</cp:coreProperties>
</file>